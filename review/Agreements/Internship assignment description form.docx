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AB0B" w14:textId="77777777" w:rsidR="00D62230" w:rsidRPr="00D62230" w:rsidRDefault="00D62230">
      <w:pPr>
        <w:tabs>
          <w:tab w:val="left" w:pos="466"/>
          <w:tab w:val="left" w:pos="4740"/>
          <w:tab w:val="left" w:pos="7140"/>
        </w:tabs>
        <w:suppressAutoHyphens/>
        <w:rPr>
          <w:rFonts w:ascii="Fontys Joanna" w:hAnsi="Fontys Joanna"/>
          <w:b/>
          <w:i/>
          <w:sz w:val="32"/>
          <w:szCs w:val="32"/>
          <w:lang w:val="en-US"/>
        </w:rPr>
      </w:pPr>
      <w:r w:rsidRPr="00D62230">
        <w:rPr>
          <w:rFonts w:ascii="Fontys Joanna" w:hAnsi="Fontys Joanna"/>
          <w:b/>
          <w:i/>
          <w:sz w:val="32"/>
          <w:szCs w:val="32"/>
          <w:lang w:val="en-US"/>
        </w:rPr>
        <w:t>Please fill in the following form as completely as possible</w:t>
      </w:r>
    </w:p>
    <w:p w14:paraId="75A5BADB" w14:textId="77777777" w:rsidR="00D62230" w:rsidRPr="009E2C10" w:rsidRDefault="00D62230">
      <w:pPr>
        <w:tabs>
          <w:tab w:val="left" w:pos="466"/>
          <w:tab w:val="left" w:pos="4740"/>
          <w:tab w:val="left" w:pos="7140"/>
        </w:tabs>
        <w:suppressAutoHyphens/>
        <w:rPr>
          <w:rFonts w:ascii="Fontys Joanna" w:hAnsi="Fontys Joanna"/>
          <w:sz w:val="24"/>
          <w:szCs w:val="24"/>
          <w:lang w:val="en-US"/>
        </w:rPr>
      </w:pPr>
    </w:p>
    <w:tbl>
      <w:tblPr>
        <w:tblW w:w="9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42" w:type="dxa"/>
          <w:bottom w:w="142" w:type="dxa"/>
        </w:tblCellMar>
        <w:tblLook w:val="01E0" w:firstRow="1" w:lastRow="1" w:firstColumn="1" w:lastColumn="1" w:noHBand="0" w:noVBand="0"/>
      </w:tblPr>
      <w:tblGrid>
        <w:gridCol w:w="4343"/>
        <w:gridCol w:w="4560"/>
        <w:gridCol w:w="325"/>
      </w:tblGrid>
      <w:tr w:rsidR="006833A1" w:rsidRPr="009E2C10" w14:paraId="4B8417CA" w14:textId="77777777" w:rsidTr="007D4ACA">
        <w:trPr>
          <w:trHeight w:val="1790"/>
        </w:trPr>
        <w:tc>
          <w:tcPr>
            <w:tcW w:w="4343" w:type="dxa"/>
            <w:shd w:val="clear" w:color="auto" w:fill="auto"/>
          </w:tcPr>
          <w:p w14:paraId="71FE590B" w14:textId="77777777" w:rsidR="009E2C10" w:rsidRPr="009E2C10" w:rsidRDefault="006833A1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6833A1">
              <w:rPr>
                <w:rFonts w:ascii="Arial" w:hAnsi="Arial"/>
                <w:noProof/>
                <w:lang w:val="nl-NL"/>
              </w:rPr>
              <w:drawing>
                <wp:inline distT="0" distB="0" distL="0" distR="0" wp14:anchorId="2CD55C73" wp14:editId="48C3DA85">
                  <wp:extent cx="2387834" cy="1195878"/>
                  <wp:effectExtent l="0" t="0" r="0" b="4445"/>
                  <wp:docPr id="1" name="Afbeelding 1" descr="C:\Users\889846\AppData\Local\Microsoft\Windows\INetCache\Content.Outlook\2GA2PQFO\43-FON-CARD-EN_CARD PAARS WIT-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889846\AppData\Local\Microsoft\Windows\INetCache\Content.Outlook\2GA2PQFO\43-FON-CARD-EN_CARD PAARS WIT-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540" cy="1212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AAF401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4A5FB1B0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b/>
                <w:szCs w:val="28"/>
                <w:lang w:val="en-US"/>
              </w:rPr>
            </w:pPr>
            <w:r w:rsidRPr="009E2C10">
              <w:rPr>
                <w:rFonts w:ascii="Arial" w:hAnsi="Arial"/>
                <w:b/>
                <w:szCs w:val="28"/>
                <w:lang w:val="en-US"/>
              </w:rPr>
              <w:t>Assignment description</w:t>
            </w:r>
          </w:p>
        </w:tc>
        <w:tc>
          <w:tcPr>
            <w:tcW w:w="4777" w:type="dxa"/>
            <w:gridSpan w:val="2"/>
            <w:shd w:val="clear" w:color="auto" w:fill="auto"/>
          </w:tcPr>
          <w:p w14:paraId="54309948" w14:textId="77777777" w:rsidR="009E2C10" w:rsidRDefault="009E2C10" w:rsidP="009E2C10">
            <w:pPr>
              <w:spacing w:line="240" w:lineRule="auto"/>
              <w:rPr>
                <w:rFonts w:ascii="Arial" w:hAnsi="Arial"/>
                <w:b/>
                <w:lang w:val="en-US"/>
              </w:rPr>
            </w:pPr>
            <w:r w:rsidRPr="009E2C10">
              <w:rPr>
                <w:rFonts w:ascii="Arial" w:hAnsi="Arial"/>
                <w:b/>
                <w:lang w:val="en-US"/>
              </w:rPr>
              <w:t xml:space="preserve">Fontys </w:t>
            </w:r>
            <w:r>
              <w:rPr>
                <w:rFonts w:ascii="Arial" w:hAnsi="Arial"/>
                <w:b/>
                <w:lang w:val="en-US"/>
              </w:rPr>
              <w:t>University of Applied Sciences</w:t>
            </w:r>
          </w:p>
          <w:p w14:paraId="67755205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b/>
                <w:lang w:val="en-US"/>
              </w:rPr>
            </w:pPr>
          </w:p>
          <w:p w14:paraId="1AD8751E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szCs w:val="28"/>
                <w:lang w:val="en-US"/>
              </w:rPr>
            </w:pPr>
            <w:r w:rsidRPr="009E2C10">
              <w:rPr>
                <w:rFonts w:ascii="Arial" w:hAnsi="Arial"/>
                <w:szCs w:val="28"/>
                <w:lang w:val="en-US"/>
              </w:rPr>
              <w:t>Approval of the assignment</w:t>
            </w:r>
          </w:p>
          <w:p w14:paraId="7D11B791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2BBC344E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Date</w:t>
            </w:r>
            <w:r w:rsidRPr="009E2C10">
              <w:rPr>
                <w:rFonts w:ascii="Arial" w:hAnsi="Arial"/>
                <w:lang w:val="en-US"/>
              </w:rPr>
              <w:tab/>
            </w:r>
            <w:r w:rsidRPr="009E2C10">
              <w:rPr>
                <w:rFonts w:ascii="Arial" w:hAnsi="Arial"/>
                <w:lang w:val="en-US"/>
              </w:rPr>
              <w:tab/>
              <w:t xml:space="preserve">:  </w:t>
            </w:r>
          </w:p>
          <w:p w14:paraId="6E2F6D46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Coordinator</w:t>
            </w:r>
            <w:r w:rsidRPr="009E2C10">
              <w:rPr>
                <w:rFonts w:ascii="Arial" w:hAnsi="Arial"/>
                <w:lang w:val="en-US"/>
              </w:rPr>
              <w:tab/>
              <w:t xml:space="preserve">:   </w:t>
            </w:r>
          </w:p>
          <w:p w14:paraId="2C800793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46AF50AB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Signature</w:t>
            </w:r>
            <w:r w:rsidRPr="009E2C10">
              <w:rPr>
                <w:rFonts w:ascii="Arial" w:hAnsi="Arial"/>
                <w:lang w:val="en-US"/>
              </w:rPr>
              <w:tab/>
              <w:t xml:space="preserve">:  </w:t>
            </w:r>
          </w:p>
          <w:p w14:paraId="4EB687C9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</w:tc>
      </w:tr>
      <w:tr w:rsidR="007D4ACA" w:rsidRPr="005E490E" w14:paraId="54CD3014" w14:textId="77777777" w:rsidTr="007D4ACA">
        <w:tc>
          <w:tcPr>
            <w:tcW w:w="9120" w:type="dxa"/>
            <w:gridSpan w:val="3"/>
            <w:shd w:val="clear" w:color="auto" w:fill="auto"/>
          </w:tcPr>
          <w:p w14:paraId="25917E32" w14:textId="77777777" w:rsidR="009E2C10" w:rsidRPr="00D62230" w:rsidRDefault="00380D05" w:rsidP="009E2C10">
            <w:pPr>
              <w:spacing w:line="240" w:lineRule="auto"/>
              <w:rPr>
                <w:rFonts w:ascii="Arial" w:hAnsi="Arial"/>
                <w:b/>
                <w:szCs w:val="28"/>
                <w:u w:val="single"/>
                <w:lang w:val="en-US"/>
              </w:rPr>
            </w:pPr>
            <w:r w:rsidRPr="00D62230">
              <w:rPr>
                <w:rFonts w:ascii="Arial" w:hAnsi="Arial"/>
                <w:b/>
                <w:szCs w:val="28"/>
                <w:u w:val="single"/>
                <w:lang w:val="en-US"/>
              </w:rPr>
              <w:t>Intern</w:t>
            </w:r>
          </w:p>
          <w:p w14:paraId="59A30786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5E6484D5" w14:textId="15D270C4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Name</w:t>
            </w:r>
            <w:r w:rsidRPr="009E2C10">
              <w:rPr>
                <w:rFonts w:ascii="Arial" w:hAnsi="Arial"/>
                <w:lang w:val="en-US"/>
              </w:rPr>
              <w:tab/>
            </w:r>
            <w:r w:rsidRPr="009E2C10">
              <w:rPr>
                <w:rFonts w:ascii="Arial" w:hAnsi="Arial"/>
                <w:lang w:val="en-US"/>
              </w:rPr>
              <w:tab/>
              <w:t xml:space="preserve">           </w:t>
            </w:r>
            <w:r w:rsidRPr="009E2C10">
              <w:rPr>
                <w:rFonts w:ascii="Arial" w:hAnsi="Arial"/>
                <w:lang w:val="en-US"/>
              </w:rPr>
              <w:tab/>
              <w:t xml:space="preserve">:  </w:t>
            </w:r>
            <w:r w:rsidR="005E490E">
              <w:rPr>
                <w:rFonts w:ascii="Arial" w:hAnsi="Arial"/>
                <w:lang w:val="en-US"/>
              </w:rPr>
              <w:t>Ahmed Abdelrahim</w:t>
            </w:r>
          </w:p>
          <w:p w14:paraId="5148C176" w14:textId="0E8ABB33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Institute</w:t>
            </w:r>
            <w:r w:rsidRPr="009E2C10">
              <w:rPr>
                <w:rFonts w:ascii="Arial" w:hAnsi="Arial"/>
                <w:lang w:val="en-US"/>
              </w:rPr>
              <w:tab/>
            </w:r>
            <w:r w:rsidRPr="009E2C10">
              <w:rPr>
                <w:rFonts w:ascii="Arial" w:hAnsi="Arial"/>
                <w:lang w:val="en-US"/>
              </w:rPr>
              <w:tab/>
            </w:r>
            <w:r w:rsidRPr="009E2C10">
              <w:rPr>
                <w:rFonts w:ascii="Arial" w:hAnsi="Arial"/>
                <w:lang w:val="en-US"/>
              </w:rPr>
              <w:tab/>
              <w:t xml:space="preserve">:  </w:t>
            </w:r>
            <w:r w:rsidR="005E490E">
              <w:rPr>
                <w:rFonts w:ascii="Arial" w:hAnsi="Arial"/>
                <w:lang w:val="en-US"/>
              </w:rPr>
              <w:t xml:space="preserve">Fontys University of applied science </w:t>
            </w:r>
          </w:p>
          <w:p w14:paraId="6F329CCA" w14:textId="786A9B51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Education</w:t>
            </w:r>
            <w:r w:rsidRPr="009E2C10">
              <w:rPr>
                <w:rFonts w:ascii="Arial" w:hAnsi="Arial"/>
                <w:lang w:val="en-US"/>
              </w:rPr>
              <w:tab/>
            </w:r>
            <w:r w:rsidRPr="009E2C10">
              <w:rPr>
                <w:rFonts w:ascii="Arial" w:hAnsi="Arial"/>
                <w:lang w:val="en-US"/>
              </w:rPr>
              <w:tab/>
            </w:r>
            <w:r w:rsidRPr="009E2C10">
              <w:rPr>
                <w:rFonts w:ascii="Arial" w:hAnsi="Arial"/>
                <w:lang w:val="en-US"/>
              </w:rPr>
              <w:tab/>
              <w:t xml:space="preserve">: </w:t>
            </w:r>
            <w:r w:rsidR="005E490E">
              <w:rPr>
                <w:rFonts w:ascii="Arial" w:hAnsi="Arial"/>
                <w:lang w:val="en-US"/>
              </w:rPr>
              <w:t xml:space="preserve">Electrical Engineering </w:t>
            </w:r>
          </w:p>
          <w:p w14:paraId="03B5D1D2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Theme / Profile</w:t>
            </w:r>
            <w:r w:rsidRPr="009E2C10">
              <w:rPr>
                <w:rFonts w:ascii="Arial" w:hAnsi="Arial"/>
                <w:lang w:val="en-US"/>
              </w:rPr>
              <w:tab/>
            </w:r>
            <w:r w:rsidRPr="009E2C10">
              <w:rPr>
                <w:rFonts w:ascii="Arial" w:hAnsi="Arial"/>
                <w:lang w:val="en-US"/>
              </w:rPr>
              <w:tab/>
              <w:t xml:space="preserve">:  </w:t>
            </w:r>
          </w:p>
          <w:p w14:paraId="713F1012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1B5877E1" w14:textId="7B3756DB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Student number</w:t>
            </w:r>
            <w:r w:rsidRPr="009E2C10">
              <w:rPr>
                <w:rFonts w:ascii="Arial" w:hAnsi="Arial"/>
                <w:lang w:val="en-US"/>
              </w:rPr>
              <w:tab/>
            </w:r>
            <w:r w:rsidRPr="009E2C10">
              <w:rPr>
                <w:rFonts w:ascii="Arial" w:hAnsi="Arial"/>
                <w:lang w:val="en-US"/>
              </w:rPr>
              <w:tab/>
              <w:t xml:space="preserve">:  </w:t>
            </w:r>
            <w:r w:rsidR="00B63FE2">
              <w:rPr>
                <w:rFonts w:ascii="Arial" w:hAnsi="Arial"/>
                <w:lang w:val="en-US"/>
              </w:rPr>
              <w:t>4320972</w:t>
            </w:r>
          </w:p>
          <w:p w14:paraId="2BFBB799" w14:textId="465192BC" w:rsidR="009E2C10" w:rsidRPr="00B63FE2" w:rsidRDefault="009E2C10" w:rsidP="009E2C10">
            <w:pPr>
              <w:spacing w:line="240" w:lineRule="auto"/>
              <w:rPr>
                <w:rFonts w:ascii="Arial" w:hAnsi="Arial"/>
                <w:lang w:val="fr-FR"/>
              </w:rPr>
            </w:pPr>
            <w:proofErr w:type="gramStart"/>
            <w:r w:rsidRPr="00B63FE2">
              <w:rPr>
                <w:rFonts w:ascii="Arial" w:hAnsi="Arial"/>
                <w:lang w:val="fr-FR"/>
              </w:rPr>
              <w:t>E-mail</w:t>
            </w:r>
            <w:proofErr w:type="gramEnd"/>
            <w:r w:rsidRPr="00B63FE2">
              <w:rPr>
                <w:rFonts w:ascii="Arial" w:hAnsi="Arial"/>
                <w:lang w:val="fr-FR"/>
              </w:rPr>
              <w:tab/>
            </w:r>
            <w:r w:rsidRPr="00B63FE2">
              <w:rPr>
                <w:rFonts w:ascii="Arial" w:hAnsi="Arial"/>
                <w:lang w:val="fr-FR"/>
              </w:rPr>
              <w:tab/>
            </w:r>
            <w:r w:rsidRPr="00B63FE2">
              <w:rPr>
                <w:rFonts w:ascii="Arial" w:hAnsi="Arial"/>
                <w:lang w:val="fr-FR"/>
              </w:rPr>
              <w:tab/>
            </w:r>
            <w:r w:rsidRPr="00B63FE2">
              <w:rPr>
                <w:rFonts w:ascii="Arial" w:hAnsi="Arial"/>
                <w:lang w:val="fr-FR"/>
              </w:rPr>
              <w:tab/>
              <w:t xml:space="preserve">:  </w:t>
            </w:r>
            <w:r w:rsidR="00B63FE2" w:rsidRPr="00B63FE2">
              <w:rPr>
                <w:rFonts w:ascii="Arial" w:hAnsi="Arial"/>
                <w:lang w:val="fr-FR"/>
              </w:rPr>
              <w:t>4698949@student.fontys.n</w:t>
            </w:r>
            <w:r w:rsidR="00B63FE2">
              <w:rPr>
                <w:rFonts w:ascii="Arial" w:hAnsi="Arial"/>
                <w:lang w:val="fr-FR"/>
              </w:rPr>
              <w:t>l</w:t>
            </w:r>
          </w:p>
          <w:p w14:paraId="72BF3FA5" w14:textId="4750BD0D" w:rsidR="009E2C10" w:rsidRPr="00B63FE2" w:rsidRDefault="009E2C10" w:rsidP="009E2C10">
            <w:pPr>
              <w:spacing w:line="240" w:lineRule="auto"/>
              <w:rPr>
                <w:rFonts w:ascii="Arial" w:hAnsi="Arial"/>
                <w:lang w:val="fr-FR"/>
              </w:rPr>
            </w:pPr>
            <w:r w:rsidRPr="00B63FE2">
              <w:rPr>
                <w:rFonts w:ascii="Arial" w:hAnsi="Arial"/>
                <w:lang w:val="fr-FR"/>
              </w:rPr>
              <w:t xml:space="preserve">Phone / Mobile              </w:t>
            </w:r>
            <w:proofErr w:type="gramStart"/>
            <w:r w:rsidRPr="00B63FE2">
              <w:rPr>
                <w:rFonts w:ascii="Arial" w:hAnsi="Arial"/>
                <w:lang w:val="fr-FR"/>
              </w:rPr>
              <w:t xml:space="preserve">   :</w:t>
            </w:r>
            <w:proofErr w:type="gramEnd"/>
            <w:r w:rsidRPr="00B63FE2">
              <w:rPr>
                <w:rFonts w:ascii="Arial" w:hAnsi="Arial"/>
                <w:lang w:val="fr-FR"/>
              </w:rPr>
              <w:t xml:space="preserve"> </w:t>
            </w:r>
            <w:r w:rsidR="00B63FE2" w:rsidRPr="00B63FE2">
              <w:rPr>
                <w:rFonts w:ascii="Arial" w:hAnsi="Arial"/>
                <w:lang w:val="fr-FR"/>
              </w:rPr>
              <w:t>+</w:t>
            </w:r>
            <w:r w:rsidR="00B63FE2">
              <w:rPr>
                <w:rFonts w:ascii="Arial" w:hAnsi="Arial"/>
                <w:lang w:val="fr-FR"/>
              </w:rPr>
              <w:t>31 06633431989</w:t>
            </w:r>
          </w:p>
          <w:p w14:paraId="2DF99FB1" w14:textId="77777777" w:rsidR="007D4ACA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 xml:space="preserve">Together with student    </w:t>
            </w:r>
            <w:r w:rsidRPr="009E2C10">
              <w:rPr>
                <w:rFonts w:ascii="Arial" w:hAnsi="Arial"/>
                <w:lang w:val="en-US"/>
              </w:rPr>
              <w:tab/>
              <w:t xml:space="preserve">:  </w:t>
            </w:r>
          </w:p>
          <w:p w14:paraId="5C7021CA" w14:textId="77777777" w:rsidR="009E2C10" w:rsidRPr="009E2C10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</w:tc>
      </w:tr>
      <w:tr w:rsidR="007D4ACA" w:rsidRPr="00442931" w14:paraId="199233FC" w14:textId="77777777" w:rsidTr="007D4ACA">
        <w:tc>
          <w:tcPr>
            <w:tcW w:w="9120" w:type="dxa"/>
            <w:gridSpan w:val="3"/>
            <w:shd w:val="clear" w:color="auto" w:fill="auto"/>
          </w:tcPr>
          <w:p w14:paraId="5EBA461B" w14:textId="77777777" w:rsidR="009E2C10" w:rsidRPr="00D62230" w:rsidRDefault="00380D05" w:rsidP="009E2C10">
            <w:pPr>
              <w:spacing w:line="240" w:lineRule="auto"/>
              <w:rPr>
                <w:rFonts w:ascii="Arial" w:hAnsi="Arial"/>
                <w:b/>
                <w:szCs w:val="28"/>
                <w:u w:val="single"/>
                <w:lang w:val="en-US"/>
              </w:rPr>
            </w:pPr>
            <w:r w:rsidRPr="00D62230">
              <w:rPr>
                <w:rFonts w:ascii="Arial" w:hAnsi="Arial"/>
                <w:b/>
                <w:szCs w:val="28"/>
                <w:u w:val="single"/>
                <w:lang w:val="en-US"/>
              </w:rPr>
              <w:t>Internship</w:t>
            </w:r>
            <w:r w:rsidR="009E2C10" w:rsidRPr="00D62230">
              <w:rPr>
                <w:rFonts w:ascii="Arial" w:hAnsi="Arial"/>
                <w:b/>
                <w:szCs w:val="28"/>
                <w:u w:val="single"/>
                <w:lang w:val="en-US"/>
              </w:rPr>
              <w:t xml:space="preserve"> project</w:t>
            </w:r>
          </w:p>
          <w:p w14:paraId="2B2067A8" w14:textId="77777777" w:rsidR="009E2C10" w:rsidRPr="009E2C10" w:rsidRDefault="009E2C10" w:rsidP="009E2C10">
            <w:pPr>
              <w:spacing w:line="240" w:lineRule="auto"/>
              <w:ind w:left="2160" w:hanging="2160"/>
              <w:rPr>
                <w:rFonts w:ascii="Arial" w:hAnsi="Arial"/>
                <w:lang w:val="en-US"/>
              </w:rPr>
            </w:pPr>
          </w:p>
          <w:p w14:paraId="15355673" w14:textId="6FFFBC55" w:rsidR="009E2C10" w:rsidRPr="00B46A4A" w:rsidRDefault="009E2C10" w:rsidP="009E2C10">
            <w:pPr>
              <w:spacing w:line="240" w:lineRule="auto"/>
              <w:ind w:left="2160" w:hanging="2160"/>
              <w:rPr>
                <w:rFonts w:ascii="Arial" w:hAnsi="Arial"/>
                <w:lang w:val="en-US"/>
              </w:rPr>
            </w:pPr>
            <w:r w:rsidRPr="009E2C10">
              <w:rPr>
                <w:rFonts w:ascii="Arial" w:hAnsi="Arial"/>
                <w:lang w:val="en-US"/>
              </w:rPr>
              <w:t>Title:</w:t>
            </w:r>
            <w:r w:rsidR="00B63FE2">
              <w:rPr>
                <w:rFonts w:ascii="Arial" w:hAnsi="Arial"/>
                <w:lang w:val="en-US"/>
              </w:rPr>
              <w:t xml:space="preserve"> Temper</w:t>
            </w:r>
            <w:r w:rsidR="00E20BE6">
              <w:rPr>
                <w:rFonts w:ascii="Arial" w:hAnsi="Arial"/>
                <w:lang w:val="en-US"/>
              </w:rPr>
              <w:t xml:space="preserve">ature Control Unit for </w:t>
            </w:r>
            <w:r w:rsidR="00B46A4A" w:rsidRPr="00B46A4A">
              <w:rPr>
                <w:rFonts w:ascii="Arial" w:hAnsi="Arial"/>
                <w:lang w:val="en-US"/>
              </w:rPr>
              <w:t>50 and 150kV current transformers</w:t>
            </w:r>
          </w:p>
          <w:p w14:paraId="3A423904" w14:textId="77777777" w:rsidR="007D4ACA" w:rsidRPr="009E2C10" w:rsidRDefault="007D4ACA" w:rsidP="00D93AC0">
            <w:pPr>
              <w:spacing w:line="240" w:lineRule="auto"/>
              <w:rPr>
                <w:rFonts w:ascii="Arial" w:hAnsi="Arial"/>
                <w:szCs w:val="28"/>
                <w:lang w:val="en-US"/>
              </w:rPr>
            </w:pPr>
          </w:p>
        </w:tc>
      </w:tr>
      <w:tr w:rsidR="007D4ACA" w:rsidRPr="00442931" w14:paraId="1F71FFAB" w14:textId="77777777" w:rsidTr="007D4ACA">
        <w:tc>
          <w:tcPr>
            <w:tcW w:w="9120" w:type="dxa"/>
            <w:gridSpan w:val="3"/>
            <w:shd w:val="clear" w:color="auto" w:fill="auto"/>
          </w:tcPr>
          <w:p w14:paraId="18E102BF" w14:textId="77777777" w:rsidR="007D4ACA" w:rsidRPr="00686D3C" w:rsidRDefault="007D4ACA" w:rsidP="00D93AC0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0B3315B5" w14:textId="77777777" w:rsidR="009E2C10" w:rsidRPr="00686D3C" w:rsidRDefault="009E2C10" w:rsidP="009E2C10">
            <w:pPr>
              <w:spacing w:line="240" w:lineRule="auto"/>
              <w:rPr>
                <w:rFonts w:ascii="Arial" w:hAnsi="Arial"/>
                <w:b/>
                <w:u w:val="single"/>
                <w:lang w:val="en-US"/>
              </w:rPr>
            </w:pPr>
            <w:r w:rsidRPr="00686D3C">
              <w:rPr>
                <w:rFonts w:ascii="Arial" w:hAnsi="Arial"/>
                <w:b/>
                <w:u w:val="single"/>
                <w:lang w:val="en-US"/>
              </w:rPr>
              <w:t>Planning</w:t>
            </w:r>
          </w:p>
          <w:p w14:paraId="41D47CB2" w14:textId="77777777" w:rsidR="009E2C10" w:rsidRPr="00686D3C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0FC09E7F" w14:textId="2BE52F15" w:rsidR="009E2C10" w:rsidRPr="00686D3C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  <w:r w:rsidRPr="00686D3C">
              <w:rPr>
                <w:rFonts w:ascii="Arial" w:hAnsi="Arial"/>
                <w:lang w:val="en-US"/>
              </w:rPr>
              <w:t>Start date:</w:t>
            </w:r>
            <w:r w:rsidRPr="00686D3C">
              <w:rPr>
                <w:rFonts w:ascii="Arial" w:hAnsi="Arial"/>
                <w:lang w:val="en-US"/>
              </w:rPr>
              <w:tab/>
              <w:t xml:space="preserve"> </w:t>
            </w:r>
            <w:r w:rsidR="00A57B1C">
              <w:rPr>
                <w:rFonts w:ascii="Arial" w:hAnsi="Arial"/>
                <w:lang w:val="en-US"/>
              </w:rPr>
              <w:t>12/02/2024</w:t>
            </w:r>
            <w:r w:rsidRPr="00686D3C">
              <w:rPr>
                <w:rFonts w:ascii="Arial" w:hAnsi="Arial"/>
                <w:lang w:val="en-US"/>
              </w:rPr>
              <w:t xml:space="preserve">                            </w:t>
            </w:r>
            <w:r w:rsidR="00380D05" w:rsidRPr="00686D3C">
              <w:rPr>
                <w:rFonts w:ascii="Arial" w:hAnsi="Arial"/>
                <w:lang w:val="en-US"/>
              </w:rPr>
              <w:t>End</w:t>
            </w:r>
            <w:r w:rsidRPr="00686D3C">
              <w:rPr>
                <w:rFonts w:ascii="Arial" w:hAnsi="Arial"/>
                <w:lang w:val="en-US"/>
              </w:rPr>
              <w:t xml:space="preserve"> </w:t>
            </w:r>
            <w:r w:rsidR="00380D05" w:rsidRPr="00686D3C">
              <w:rPr>
                <w:rFonts w:ascii="Arial" w:hAnsi="Arial"/>
                <w:lang w:val="en-US"/>
              </w:rPr>
              <w:t>date</w:t>
            </w:r>
            <w:r w:rsidRPr="00686D3C">
              <w:rPr>
                <w:rFonts w:ascii="Arial" w:hAnsi="Arial"/>
                <w:lang w:val="en-US"/>
              </w:rPr>
              <w:tab/>
              <w:t>:</w:t>
            </w:r>
            <w:r w:rsidR="00A57B1C">
              <w:rPr>
                <w:rFonts w:ascii="Arial" w:hAnsi="Arial"/>
                <w:lang w:val="en-US"/>
              </w:rPr>
              <w:t xml:space="preserve"> </w:t>
            </w:r>
            <w:proofErr w:type="gramStart"/>
            <w:r w:rsidR="00442931">
              <w:rPr>
                <w:rFonts w:ascii="Arial" w:hAnsi="Arial"/>
                <w:lang w:val="en-US"/>
              </w:rPr>
              <w:t>15</w:t>
            </w:r>
            <w:r w:rsidR="007A78D7">
              <w:rPr>
                <w:rFonts w:ascii="Arial" w:hAnsi="Arial"/>
                <w:lang w:val="en-US"/>
              </w:rPr>
              <w:t>/0</w:t>
            </w:r>
            <w:r w:rsidR="00442931">
              <w:rPr>
                <w:rFonts w:ascii="Arial" w:hAnsi="Arial"/>
                <w:lang w:val="en-US"/>
              </w:rPr>
              <w:t>7</w:t>
            </w:r>
            <w:r w:rsidR="007A78D7">
              <w:rPr>
                <w:rFonts w:ascii="Arial" w:hAnsi="Arial"/>
                <w:lang w:val="en-US"/>
              </w:rPr>
              <w:t>/</w:t>
            </w:r>
            <w:r w:rsidR="00112F13">
              <w:rPr>
                <w:rFonts w:ascii="Arial" w:hAnsi="Arial"/>
                <w:lang w:val="en-US"/>
              </w:rPr>
              <w:t>2024</w:t>
            </w:r>
            <w:proofErr w:type="gramEnd"/>
          </w:p>
          <w:p w14:paraId="6B8D1BD7" w14:textId="77777777" w:rsidR="007D4ACA" w:rsidRPr="00686D3C" w:rsidRDefault="007D4ACA" w:rsidP="00D93AC0">
            <w:pPr>
              <w:spacing w:line="240" w:lineRule="auto"/>
              <w:rPr>
                <w:rFonts w:ascii="Arial" w:hAnsi="Arial"/>
                <w:b/>
                <w:szCs w:val="28"/>
                <w:lang w:val="en-US"/>
              </w:rPr>
            </w:pPr>
          </w:p>
        </w:tc>
      </w:tr>
      <w:tr w:rsidR="007D4ACA" w:rsidRPr="009E2C10" w14:paraId="4F50962B" w14:textId="77777777" w:rsidTr="007D4ACA">
        <w:tc>
          <w:tcPr>
            <w:tcW w:w="9120" w:type="dxa"/>
            <w:gridSpan w:val="3"/>
            <w:shd w:val="clear" w:color="auto" w:fill="auto"/>
          </w:tcPr>
          <w:p w14:paraId="736A00A2" w14:textId="77777777" w:rsidR="009E2C10" w:rsidRPr="00686D3C" w:rsidRDefault="009E2C10" w:rsidP="009E2C10">
            <w:pPr>
              <w:spacing w:line="240" w:lineRule="auto"/>
              <w:rPr>
                <w:rFonts w:ascii="Arial" w:hAnsi="Arial"/>
                <w:b/>
                <w:szCs w:val="28"/>
                <w:u w:val="single"/>
                <w:lang w:val="en-US"/>
              </w:rPr>
            </w:pPr>
            <w:r w:rsidRPr="00686D3C">
              <w:rPr>
                <w:rFonts w:ascii="Arial" w:hAnsi="Arial"/>
                <w:b/>
                <w:szCs w:val="28"/>
                <w:u w:val="single"/>
                <w:lang w:val="en-US"/>
              </w:rPr>
              <w:t>Client/Company</w:t>
            </w:r>
          </w:p>
          <w:p w14:paraId="44A74BED" w14:textId="77777777" w:rsidR="009E2C10" w:rsidRPr="00686D3C" w:rsidRDefault="009E2C10" w:rsidP="009E2C10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16E5C12B" w14:textId="77777777" w:rsidR="007429F9" w:rsidRPr="00A753F3" w:rsidRDefault="007429F9" w:rsidP="007429F9">
            <w:pPr>
              <w:spacing w:line="240" w:lineRule="auto"/>
              <w:rPr>
                <w:rFonts w:ascii="Arial" w:hAnsi="Arial"/>
                <w:lang w:val="en-US"/>
              </w:rPr>
            </w:pPr>
            <w:r w:rsidRPr="00A753F3">
              <w:rPr>
                <w:rFonts w:ascii="Arial" w:hAnsi="Arial"/>
                <w:b/>
                <w:u w:val="single"/>
                <w:lang w:val="en-US"/>
              </w:rPr>
              <w:t>Company details</w:t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  <w:t>Name</w:t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  <w:t xml:space="preserve">: </w:t>
            </w:r>
            <w:proofErr w:type="spellStart"/>
            <w:r w:rsidRPr="00A753F3">
              <w:rPr>
                <w:rFonts w:ascii="Arial" w:hAnsi="Arial"/>
                <w:lang w:val="en-US"/>
              </w:rPr>
              <w:t>Qirion</w:t>
            </w:r>
            <w:proofErr w:type="spellEnd"/>
            <w:r w:rsidRPr="00A753F3">
              <w:rPr>
                <w:rFonts w:ascii="Arial" w:hAnsi="Arial"/>
                <w:lang w:val="en-US"/>
              </w:rPr>
              <w:t xml:space="preserve"> B.V.</w:t>
            </w:r>
          </w:p>
          <w:p w14:paraId="073046AC" w14:textId="77777777" w:rsidR="007429F9" w:rsidRPr="00A753F3" w:rsidRDefault="007429F9" w:rsidP="007429F9">
            <w:pPr>
              <w:spacing w:line="240" w:lineRule="auto"/>
              <w:rPr>
                <w:rFonts w:ascii="Arial" w:hAnsi="Arial"/>
                <w:lang w:val="en-US"/>
              </w:rPr>
            </w:pP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  <w:t>Address</w:t>
            </w:r>
            <w:r w:rsidRPr="00A753F3">
              <w:rPr>
                <w:rFonts w:ascii="Arial" w:hAnsi="Arial"/>
                <w:lang w:val="en-US"/>
              </w:rPr>
              <w:tab/>
              <w:t xml:space="preserve">: Dijkgraaf 4, </w:t>
            </w:r>
            <w:proofErr w:type="spellStart"/>
            <w:r w:rsidRPr="00A753F3">
              <w:rPr>
                <w:rFonts w:ascii="Arial" w:hAnsi="Arial"/>
                <w:lang w:val="en-US"/>
              </w:rPr>
              <w:t>Duiven</w:t>
            </w:r>
            <w:proofErr w:type="spellEnd"/>
            <w:r w:rsidRPr="00A753F3">
              <w:rPr>
                <w:rFonts w:ascii="Arial" w:hAnsi="Arial"/>
                <w:lang w:val="en-US"/>
              </w:rPr>
              <w:tab/>
            </w:r>
          </w:p>
          <w:p w14:paraId="6213E2DD" w14:textId="77777777" w:rsidR="007429F9" w:rsidRPr="00A753F3" w:rsidRDefault="007429F9" w:rsidP="007429F9">
            <w:pPr>
              <w:spacing w:line="240" w:lineRule="auto"/>
              <w:rPr>
                <w:rFonts w:ascii="Arial" w:hAnsi="Arial"/>
                <w:lang w:val="en-US"/>
              </w:rPr>
            </w:pP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  <w:t>Postal code</w:t>
            </w:r>
            <w:r w:rsidRPr="00A753F3">
              <w:rPr>
                <w:rFonts w:ascii="Arial" w:hAnsi="Arial"/>
                <w:lang w:val="en-US"/>
              </w:rPr>
              <w:tab/>
              <w:t xml:space="preserve">: </w:t>
            </w:r>
            <w:r w:rsidRPr="00AF7591">
              <w:rPr>
                <w:rFonts w:ascii="Arial" w:hAnsi="Arial" w:cs="Arial"/>
                <w:color w:val="000000"/>
                <w:lang w:val="en-US"/>
              </w:rPr>
              <w:t>6920 AB</w:t>
            </w:r>
          </w:p>
          <w:p w14:paraId="2FF322D6" w14:textId="77777777" w:rsidR="007429F9" w:rsidRPr="00A753F3" w:rsidRDefault="007429F9" w:rsidP="007429F9">
            <w:pPr>
              <w:spacing w:line="240" w:lineRule="auto"/>
              <w:rPr>
                <w:rFonts w:ascii="Arial" w:hAnsi="Arial"/>
                <w:lang w:val="en-US"/>
              </w:rPr>
            </w:pP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  <w:t>Phone</w:t>
            </w:r>
            <w:r w:rsidRPr="00A753F3">
              <w:rPr>
                <w:rFonts w:ascii="Arial" w:hAnsi="Arial"/>
                <w:lang w:val="en-US"/>
              </w:rPr>
              <w:tab/>
              <w:t xml:space="preserve">: </w:t>
            </w:r>
          </w:p>
          <w:p w14:paraId="1D8C2A76" w14:textId="77777777" w:rsidR="007429F9" w:rsidRPr="00A753F3" w:rsidRDefault="007429F9" w:rsidP="007429F9">
            <w:pPr>
              <w:spacing w:line="240" w:lineRule="auto"/>
              <w:rPr>
                <w:rFonts w:ascii="Arial" w:hAnsi="Arial"/>
                <w:lang w:val="en-US"/>
              </w:rPr>
            </w:pP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  <w:t>website</w:t>
            </w:r>
            <w:r w:rsidRPr="00A753F3">
              <w:rPr>
                <w:rFonts w:ascii="Arial" w:hAnsi="Arial"/>
                <w:lang w:val="en-US"/>
              </w:rPr>
              <w:tab/>
              <w:t>:</w:t>
            </w:r>
            <w:r w:rsidRPr="00A753F3">
              <w:rPr>
                <w:lang w:val="en-US"/>
              </w:rPr>
              <w:t xml:space="preserve"> </w:t>
            </w:r>
            <w:hyperlink r:id="rId13" w:history="1">
              <w:r w:rsidRPr="00A753F3">
                <w:rPr>
                  <w:rStyle w:val="Hyperlink"/>
                  <w:lang w:val="en-US"/>
                </w:rPr>
                <w:t>https://qirion.nl/</w:t>
              </w:r>
            </w:hyperlink>
            <w:r w:rsidRPr="00A753F3">
              <w:rPr>
                <w:lang w:val="en-US"/>
              </w:rPr>
              <w:t xml:space="preserve"> </w:t>
            </w:r>
          </w:p>
          <w:p w14:paraId="6AAB40DD" w14:textId="77777777" w:rsidR="00706FCA" w:rsidRPr="00A753F3" w:rsidRDefault="00706FCA" w:rsidP="00706FCA">
            <w:pPr>
              <w:spacing w:line="240" w:lineRule="auto"/>
              <w:rPr>
                <w:rFonts w:ascii="Arial" w:hAnsi="Arial"/>
                <w:highlight w:val="yellow"/>
                <w:lang w:val="en-US"/>
              </w:rPr>
            </w:pPr>
          </w:p>
          <w:p w14:paraId="46E44742" w14:textId="77777777" w:rsidR="00706FCA" w:rsidRPr="00A753F3" w:rsidRDefault="00706FCA" w:rsidP="00706FCA">
            <w:pPr>
              <w:spacing w:line="240" w:lineRule="auto"/>
              <w:rPr>
                <w:rFonts w:ascii="Arial" w:hAnsi="Arial"/>
                <w:lang w:val="en-US"/>
              </w:rPr>
            </w:pPr>
            <w:r w:rsidRPr="00A753F3">
              <w:rPr>
                <w:rFonts w:ascii="Arial" w:hAnsi="Arial"/>
                <w:b/>
                <w:u w:val="single"/>
                <w:lang w:val="en-US"/>
              </w:rPr>
              <w:t>Company supervisor</w:t>
            </w:r>
            <w:r w:rsidRPr="00A753F3">
              <w:rPr>
                <w:rFonts w:ascii="Arial" w:hAnsi="Arial"/>
                <w:lang w:val="en-US"/>
              </w:rPr>
              <w:tab/>
              <w:t>Name</w:t>
            </w:r>
            <w:r w:rsidRPr="00A753F3">
              <w:rPr>
                <w:rFonts w:ascii="Arial" w:hAnsi="Arial"/>
                <w:lang w:val="en-US"/>
              </w:rPr>
              <w:tab/>
            </w:r>
            <w:r w:rsidRPr="00A753F3">
              <w:rPr>
                <w:rFonts w:ascii="Arial" w:hAnsi="Arial"/>
                <w:lang w:val="en-US"/>
              </w:rPr>
              <w:tab/>
              <w:t xml:space="preserve">: </w:t>
            </w:r>
            <w:r w:rsidRPr="00A753F3">
              <w:rPr>
                <w:rFonts w:ascii="Arial" w:hAnsi="Arial" w:cs="Arial"/>
                <w:b/>
                <w:bCs/>
                <w:lang w:val="en-US"/>
              </w:rPr>
              <w:t xml:space="preserve">Erik </w:t>
            </w:r>
            <w:proofErr w:type="spellStart"/>
            <w:r w:rsidRPr="00A753F3">
              <w:rPr>
                <w:rFonts w:ascii="Arial" w:hAnsi="Arial" w:cs="Arial"/>
                <w:b/>
                <w:bCs/>
                <w:lang w:val="en-US"/>
              </w:rPr>
              <w:t>Peerdeman</w:t>
            </w:r>
            <w:proofErr w:type="spellEnd"/>
          </w:p>
          <w:p w14:paraId="3E8E9B2C" w14:textId="77777777" w:rsidR="00706FCA" w:rsidRPr="00AF7591" w:rsidRDefault="00706FCA" w:rsidP="00706FCA">
            <w:pPr>
              <w:spacing w:line="240" w:lineRule="auto"/>
              <w:rPr>
                <w:rFonts w:ascii="Arial" w:hAnsi="Arial"/>
                <w:lang w:val="de-DE"/>
              </w:rPr>
            </w:pPr>
            <w:r w:rsidRPr="00A753F3">
              <w:rPr>
                <w:rFonts w:ascii="Arial" w:hAnsi="Arial"/>
                <w:lang w:val="en-US"/>
              </w:rPr>
              <w:t xml:space="preserve">                                 </w:t>
            </w:r>
            <w:r w:rsidRPr="00A753F3">
              <w:rPr>
                <w:rFonts w:ascii="Arial" w:hAnsi="Arial"/>
                <w:lang w:val="en-US"/>
              </w:rPr>
              <w:tab/>
            </w:r>
            <w:proofErr w:type="spellStart"/>
            <w:r w:rsidRPr="00AF7591">
              <w:rPr>
                <w:rFonts w:ascii="Arial" w:hAnsi="Arial"/>
                <w:lang w:val="de-DE"/>
              </w:rPr>
              <w:t>E-mail</w:t>
            </w:r>
            <w:proofErr w:type="spellEnd"/>
            <w:r w:rsidRPr="00AF7591">
              <w:rPr>
                <w:rFonts w:ascii="Arial" w:hAnsi="Arial"/>
                <w:lang w:val="de-DE"/>
              </w:rPr>
              <w:tab/>
            </w:r>
            <w:r w:rsidRPr="00AF7591">
              <w:rPr>
                <w:rFonts w:ascii="Arial" w:hAnsi="Arial"/>
                <w:lang w:val="de-DE"/>
              </w:rPr>
              <w:tab/>
              <w:t xml:space="preserve">: </w:t>
            </w:r>
            <w:hyperlink r:id="rId14" w:history="1">
              <w:r w:rsidRPr="00A753F3">
                <w:rPr>
                  <w:rStyle w:val="Hyperlink"/>
                  <w:rFonts w:ascii="Arial" w:hAnsi="Arial" w:cs="Arial"/>
                  <w:lang w:val="de-DE"/>
                </w:rPr>
                <w:t>erik.peerdeman@qirion.nl</w:t>
              </w:r>
            </w:hyperlink>
          </w:p>
          <w:p w14:paraId="7FE3CBE9" w14:textId="77777777" w:rsidR="00706FCA" w:rsidRPr="00A753F3" w:rsidRDefault="00706FCA" w:rsidP="00706FCA">
            <w:pPr>
              <w:spacing w:line="240" w:lineRule="auto"/>
              <w:rPr>
                <w:rFonts w:ascii="Arial" w:hAnsi="Arial"/>
                <w:lang w:val="en-US"/>
              </w:rPr>
            </w:pPr>
            <w:r w:rsidRPr="00AF7591">
              <w:rPr>
                <w:rFonts w:ascii="Arial" w:hAnsi="Arial"/>
                <w:lang w:val="de-DE"/>
              </w:rPr>
              <w:tab/>
            </w:r>
            <w:r w:rsidRPr="00AF7591">
              <w:rPr>
                <w:rFonts w:ascii="Arial" w:hAnsi="Arial"/>
                <w:lang w:val="de-DE"/>
              </w:rPr>
              <w:tab/>
            </w:r>
            <w:r w:rsidRPr="00AF7591">
              <w:rPr>
                <w:rFonts w:ascii="Arial" w:hAnsi="Arial"/>
                <w:lang w:val="de-DE"/>
              </w:rPr>
              <w:tab/>
            </w:r>
            <w:r w:rsidRPr="00AF7591">
              <w:rPr>
                <w:rFonts w:ascii="Arial" w:hAnsi="Arial"/>
                <w:lang w:val="de-DE"/>
              </w:rPr>
              <w:tab/>
            </w:r>
            <w:r w:rsidRPr="00A753F3">
              <w:rPr>
                <w:rFonts w:ascii="Arial" w:hAnsi="Arial"/>
                <w:lang w:val="en-US"/>
              </w:rPr>
              <w:t>Phone</w:t>
            </w:r>
            <w:r w:rsidRPr="00A753F3">
              <w:rPr>
                <w:rFonts w:ascii="Arial" w:hAnsi="Arial"/>
                <w:lang w:val="en-US"/>
              </w:rPr>
              <w:tab/>
              <w:t xml:space="preserve">: +31 </w:t>
            </w:r>
            <w:r w:rsidRPr="00AF7591">
              <w:rPr>
                <w:rFonts w:ascii="Arial" w:hAnsi="Arial" w:cs="Arial"/>
                <w:lang w:val="en-US"/>
              </w:rPr>
              <w:t>06 52884548</w:t>
            </w:r>
          </w:p>
          <w:p w14:paraId="61129D2F" w14:textId="77777777" w:rsidR="00706FCA" w:rsidRPr="00FD1945" w:rsidRDefault="00706FCA" w:rsidP="00706FCA">
            <w:pPr>
              <w:spacing w:line="240" w:lineRule="auto"/>
              <w:rPr>
                <w:rFonts w:ascii="Arial" w:hAnsi="Arial"/>
                <w:highlight w:val="yellow"/>
                <w:lang w:val="en-US"/>
              </w:rPr>
            </w:pPr>
          </w:p>
          <w:p w14:paraId="2224F183" w14:textId="77777777" w:rsidR="00706FCA" w:rsidRPr="00AF7591" w:rsidRDefault="00706FCA" w:rsidP="00706FCA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7E51F578" w14:textId="77777777" w:rsidR="00706FCA" w:rsidRPr="00AF7591" w:rsidRDefault="00706FCA" w:rsidP="00706FCA">
            <w:pPr>
              <w:spacing w:line="240" w:lineRule="auto"/>
              <w:rPr>
                <w:rFonts w:ascii="Arial" w:hAnsi="Arial"/>
                <w:b/>
                <w:lang w:val="en-US"/>
              </w:rPr>
            </w:pPr>
            <w:r w:rsidRPr="00AF7591">
              <w:rPr>
                <w:rFonts w:ascii="Arial" w:hAnsi="Arial"/>
                <w:b/>
                <w:u w:val="single"/>
                <w:lang w:val="en-US"/>
              </w:rPr>
              <w:t>Human Resource</w:t>
            </w:r>
            <w:r w:rsidRPr="00AF7591">
              <w:rPr>
                <w:rFonts w:ascii="Arial" w:hAnsi="Arial"/>
                <w:b/>
                <w:lang w:val="en-US"/>
              </w:rPr>
              <w:t xml:space="preserve"> </w:t>
            </w:r>
            <w:r w:rsidRPr="00AF7591">
              <w:rPr>
                <w:rFonts w:ascii="Arial" w:hAnsi="Arial"/>
                <w:lang w:val="en-US"/>
              </w:rPr>
              <w:tab/>
              <w:t xml:space="preserve">          Name</w:t>
            </w:r>
            <w:r w:rsidRPr="00AF7591">
              <w:rPr>
                <w:rFonts w:ascii="Arial" w:hAnsi="Arial"/>
                <w:lang w:val="en-US"/>
              </w:rPr>
              <w:tab/>
              <w:t xml:space="preserve">          </w:t>
            </w:r>
            <w:r w:rsidRPr="00AF7591">
              <w:rPr>
                <w:rFonts w:ascii="Arial" w:hAnsi="Arial"/>
                <w:lang w:val="en-US"/>
              </w:rPr>
              <w:tab/>
              <w:t>: Marieke Keurntjes</w:t>
            </w:r>
          </w:p>
          <w:p w14:paraId="2942F65B" w14:textId="77777777" w:rsidR="00706FCA" w:rsidRPr="00AF7591" w:rsidRDefault="00706FCA" w:rsidP="00706FCA">
            <w:pPr>
              <w:spacing w:line="240" w:lineRule="auto"/>
              <w:rPr>
                <w:rFonts w:ascii="Arial" w:hAnsi="Arial"/>
                <w:lang w:val="en-US"/>
              </w:rPr>
            </w:pPr>
            <w:r w:rsidRPr="00AF7591">
              <w:rPr>
                <w:rFonts w:ascii="Arial" w:hAnsi="Arial"/>
                <w:b/>
                <w:u w:val="single"/>
                <w:lang w:val="en-US"/>
              </w:rPr>
              <w:t>Department</w:t>
            </w:r>
            <w:r w:rsidRPr="00AF7591">
              <w:rPr>
                <w:rFonts w:ascii="Arial" w:hAnsi="Arial"/>
                <w:b/>
                <w:u w:val="single"/>
                <w:lang w:val="en-US"/>
              </w:rPr>
              <w:tab/>
            </w:r>
            <w:r w:rsidRPr="00AF7591">
              <w:rPr>
                <w:rFonts w:ascii="Arial" w:hAnsi="Arial"/>
                <w:lang w:val="en-US"/>
              </w:rPr>
              <w:tab/>
            </w:r>
            <w:r w:rsidRPr="00AF7591">
              <w:rPr>
                <w:rFonts w:ascii="Arial" w:hAnsi="Arial"/>
                <w:lang w:val="en-US"/>
              </w:rPr>
              <w:tab/>
              <w:t>E-mail</w:t>
            </w:r>
            <w:r w:rsidRPr="00AF7591">
              <w:rPr>
                <w:rFonts w:ascii="Arial" w:hAnsi="Arial"/>
                <w:lang w:val="en-US"/>
              </w:rPr>
              <w:tab/>
            </w:r>
            <w:r w:rsidRPr="00AF7591">
              <w:rPr>
                <w:rFonts w:ascii="Arial" w:hAnsi="Arial"/>
                <w:lang w:val="en-US"/>
              </w:rPr>
              <w:tab/>
              <w:t>: Marieke.keurntjes@alliander.com</w:t>
            </w:r>
          </w:p>
          <w:p w14:paraId="08F1BAFB" w14:textId="77777777" w:rsidR="00706FCA" w:rsidRPr="00AF7591" w:rsidRDefault="00706FCA" w:rsidP="00706FCA">
            <w:pPr>
              <w:spacing w:line="240" w:lineRule="auto"/>
              <w:rPr>
                <w:rFonts w:ascii="Arial" w:hAnsi="Arial"/>
                <w:lang w:val="en-US"/>
              </w:rPr>
            </w:pPr>
            <w:r w:rsidRPr="00AF7591">
              <w:rPr>
                <w:rFonts w:ascii="Arial" w:hAnsi="Arial"/>
                <w:lang w:val="en-US"/>
              </w:rPr>
              <w:t xml:space="preserve"> </w:t>
            </w:r>
            <w:r w:rsidRPr="00AF7591">
              <w:rPr>
                <w:rFonts w:ascii="Arial" w:hAnsi="Arial"/>
                <w:lang w:val="en-US"/>
              </w:rPr>
              <w:tab/>
            </w:r>
            <w:r w:rsidRPr="00AF7591">
              <w:rPr>
                <w:rFonts w:ascii="Arial" w:hAnsi="Arial"/>
                <w:lang w:val="en-US"/>
              </w:rPr>
              <w:tab/>
            </w:r>
            <w:r w:rsidRPr="00AF7591">
              <w:rPr>
                <w:rFonts w:ascii="Arial" w:hAnsi="Arial"/>
                <w:lang w:val="en-US"/>
              </w:rPr>
              <w:tab/>
            </w:r>
            <w:r w:rsidRPr="00AF7591">
              <w:rPr>
                <w:rFonts w:ascii="Arial" w:hAnsi="Arial"/>
                <w:lang w:val="en-US"/>
              </w:rPr>
              <w:tab/>
              <w:t>Phone</w:t>
            </w:r>
            <w:r w:rsidRPr="00AF7591">
              <w:rPr>
                <w:rFonts w:ascii="Arial" w:hAnsi="Arial"/>
                <w:lang w:val="en-US"/>
              </w:rPr>
              <w:tab/>
              <w:t>: +31634620064</w:t>
            </w:r>
          </w:p>
          <w:p w14:paraId="1E6CCF12" w14:textId="77777777" w:rsidR="009E2C10" w:rsidRPr="00686D3C" w:rsidRDefault="009E2C10" w:rsidP="00D93AC0">
            <w:pPr>
              <w:spacing w:line="240" w:lineRule="auto"/>
              <w:rPr>
                <w:rFonts w:ascii="Arial" w:hAnsi="Arial"/>
                <w:szCs w:val="28"/>
                <w:lang w:val="en-US"/>
              </w:rPr>
            </w:pPr>
          </w:p>
        </w:tc>
      </w:tr>
      <w:tr w:rsidR="007D4ACA" w:rsidRPr="00442931" w14:paraId="31F58476" w14:textId="77777777" w:rsidTr="007D4ACA">
        <w:trPr>
          <w:gridAfter w:val="1"/>
          <w:wAfter w:w="325" w:type="dxa"/>
        </w:trPr>
        <w:tc>
          <w:tcPr>
            <w:tcW w:w="8903" w:type="dxa"/>
            <w:gridSpan w:val="2"/>
            <w:shd w:val="clear" w:color="auto" w:fill="auto"/>
          </w:tcPr>
          <w:p w14:paraId="7C9CED2A" w14:textId="420C517F" w:rsidR="007D4ACA" w:rsidRPr="0002389F" w:rsidRDefault="009E2C10" w:rsidP="0002389F">
            <w:pPr>
              <w:spacing w:line="240" w:lineRule="auto"/>
              <w:rPr>
                <w:rFonts w:ascii="Arial" w:hAnsi="Arial"/>
                <w:b/>
                <w:szCs w:val="28"/>
                <w:u w:val="single"/>
                <w:lang w:val="en-US"/>
              </w:rPr>
            </w:pPr>
            <w:r w:rsidRPr="00D62230">
              <w:rPr>
                <w:rFonts w:ascii="Arial" w:hAnsi="Arial"/>
                <w:b/>
                <w:szCs w:val="28"/>
                <w:u w:val="single"/>
                <w:lang w:val="en-US"/>
              </w:rPr>
              <w:lastRenderedPageBreak/>
              <w:t>Reason for the project</w:t>
            </w:r>
            <w:r w:rsidR="006833A1">
              <w:rPr>
                <w:rFonts w:ascii="Arial" w:hAnsi="Arial"/>
                <w:b/>
                <w:szCs w:val="28"/>
                <w:u w:val="single"/>
                <w:lang w:val="en-US"/>
              </w:rPr>
              <w:t xml:space="preserve"> </w:t>
            </w:r>
            <w:r w:rsidRPr="00D62230">
              <w:rPr>
                <w:rFonts w:ascii="Arial" w:hAnsi="Arial"/>
                <w:b/>
                <w:szCs w:val="28"/>
                <w:u w:val="single"/>
                <w:lang w:val="en-US"/>
              </w:rPr>
              <w:t>(Context)</w:t>
            </w:r>
          </w:p>
          <w:p w14:paraId="697AB5FE" w14:textId="210497B3" w:rsidR="00253FC4" w:rsidRDefault="00253FC4" w:rsidP="00D93AC0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Acquire </w:t>
            </w:r>
            <w:r w:rsidR="00B0541B">
              <w:rPr>
                <w:rFonts w:ascii="Arial" w:hAnsi="Arial"/>
                <w:lang w:val="en-US"/>
              </w:rPr>
              <w:t xml:space="preserve">mandatory work experience worth 30ECs for </w:t>
            </w:r>
            <w:r w:rsidR="00AC56F7">
              <w:rPr>
                <w:rFonts w:ascii="Arial" w:hAnsi="Arial"/>
                <w:lang w:val="en-US"/>
              </w:rPr>
              <w:t>bachelor’s</w:t>
            </w:r>
            <w:r w:rsidR="00B0541B">
              <w:rPr>
                <w:rFonts w:ascii="Arial" w:hAnsi="Arial"/>
                <w:lang w:val="en-US"/>
              </w:rPr>
              <w:t xml:space="preserve"> 3</w:t>
            </w:r>
            <w:r w:rsidR="00B0541B" w:rsidRPr="00B0541B">
              <w:rPr>
                <w:rFonts w:ascii="Arial" w:hAnsi="Arial"/>
                <w:vertAlign w:val="superscript"/>
                <w:lang w:val="en-US"/>
              </w:rPr>
              <w:t>rd</w:t>
            </w:r>
            <w:r w:rsidR="00B0541B">
              <w:rPr>
                <w:rFonts w:ascii="Arial" w:hAnsi="Arial"/>
                <w:lang w:val="en-US"/>
              </w:rPr>
              <w:t xml:space="preserve"> year semester, </w:t>
            </w:r>
          </w:p>
          <w:p w14:paraId="40DB23B4" w14:textId="7A924B80" w:rsidR="00D540B4" w:rsidRPr="009E2C10" w:rsidRDefault="00253FC4" w:rsidP="0002389F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To be able to achieve hands on knowledge and skills of a company and be able to apply knowledge in school in the </w:t>
            </w:r>
            <w:r w:rsidR="00B0541B">
              <w:rPr>
                <w:rFonts w:ascii="Arial" w:hAnsi="Arial"/>
                <w:lang w:val="en-US"/>
              </w:rPr>
              <w:t>real-world</w:t>
            </w:r>
            <w:r>
              <w:rPr>
                <w:rFonts w:ascii="Arial" w:hAnsi="Arial"/>
                <w:lang w:val="en-US"/>
              </w:rPr>
              <w:t xml:space="preserve"> problems.</w:t>
            </w:r>
          </w:p>
        </w:tc>
      </w:tr>
      <w:tr w:rsidR="007D4ACA" w:rsidRPr="00442931" w14:paraId="59E1CBBA" w14:textId="77777777" w:rsidTr="007D4ACA">
        <w:trPr>
          <w:gridAfter w:val="1"/>
          <w:wAfter w:w="325" w:type="dxa"/>
        </w:trPr>
        <w:tc>
          <w:tcPr>
            <w:tcW w:w="8903" w:type="dxa"/>
            <w:gridSpan w:val="2"/>
            <w:shd w:val="clear" w:color="auto" w:fill="auto"/>
          </w:tcPr>
          <w:p w14:paraId="71F94044" w14:textId="6B537ACD" w:rsidR="00CE32AD" w:rsidRPr="0002389F" w:rsidRDefault="009E2C10" w:rsidP="0002389F">
            <w:pPr>
              <w:spacing w:line="240" w:lineRule="auto"/>
              <w:rPr>
                <w:rFonts w:ascii="Arial" w:hAnsi="Arial"/>
                <w:b/>
                <w:szCs w:val="28"/>
                <w:u w:val="single"/>
                <w:lang w:val="en-US"/>
              </w:rPr>
            </w:pPr>
            <w:r w:rsidRPr="00D62230">
              <w:rPr>
                <w:rFonts w:ascii="Arial" w:hAnsi="Arial"/>
                <w:b/>
                <w:szCs w:val="28"/>
                <w:u w:val="single"/>
                <w:lang w:val="en-US"/>
              </w:rPr>
              <w:t>Assignment and Objective</w:t>
            </w:r>
          </w:p>
          <w:p w14:paraId="119CFA1E" w14:textId="673845FF" w:rsidR="00565964" w:rsidRDefault="00CE32AD" w:rsidP="00565964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The main subject of the assignment is </w:t>
            </w:r>
            <w:r w:rsidR="00457FA3">
              <w:rPr>
                <w:rFonts w:ascii="Arial" w:hAnsi="Arial"/>
                <w:lang w:val="en-US"/>
              </w:rPr>
              <w:t xml:space="preserve">to </w:t>
            </w:r>
            <w:r w:rsidR="00245EFF">
              <w:rPr>
                <w:rFonts w:ascii="Arial" w:hAnsi="Arial"/>
                <w:lang w:val="en-US"/>
              </w:rPr>
              <w:t>design a Temperature control unit for 50-</w:t>
            </w:r>
            <w:r w:rsidR="00994787">
              <w:rPr>
                <w:rFonts w:ascii="Arial" w:hAnsi="Arial"/>
                <w:lang w:val="en-US"/>
              </w:rPr>
              <w:t xml:space="preserve">150kV </w:t>
            </w:r>
            <w:r w:rsidR="00CB5CB0">
              <w:rPr>
                <w:rFonts w:ascii="Arial" w:hAnsi="Arial"/>
                <w:lang w:val="en-US"/>
              </w:rPr>
              <w:t xml:space="preserve">current </w:t>
            </w:r>
            <w:r w:rsidR="00994787">
              <w:rPr>
                <w:rFonts w:ascii="Arial" w:hAnsi="Arial"/>
                <w:lang w:val="en-US"/>
              </w:rPr>
              <w:t>transformers</w:t>
            </w:r>
            <w:r w:rsidR="00CB5CB0">
              <w:rPr>
                <w:rFonts w:ascii="Arial" w:hAnsi="Arial"/>
                <w:lang w:val="en-US"/>
              </w:rPr>
              <w:t xml:space="preserve"> </w:t>
            </w:r>
            <w:r w:rsidR="00481EBD">
              <w:rPr>
                <w:rFonts w:ascii="Arial" w:hAnsi="Arial"/>
                <w:lang w:val="en-US"/>
              </w:rPr>
              <w:t>which will be used for</w:t>
            </w:r>
            <w:r w:rsidR="00CB5CB0">
              <w:rPr>
                <w:rFonts w:ascii="Arial" w:hAnsi="Arial"/>
                <w:lang w:val="en-US"/>
              </w:rPr>
              <w:t xml:space="preserve"> research</w:t>
            </w:r>
            <w:r w:rsidR="003E051F">
              <w:rPr>
                <w:rFonts w:ascii="Arial" w:hAnsi="Arial"/>
                <w:lang w:val="en-US"/>
              </w:rPr>
              <w:t xml:space="preserve"> purposes</w:t>
            </w:r>
            <w:r>
              <w:rPr>
                <w:rFonts w:ascii="Arial" w:hAnsi="Arial"/>
                <w:lang w:val="en-US"/>
              </w:rPr>
              <w:t xml:space="preserve">, </w:t>
            </w:r>
            <w:r w:rsidR="007A3318">
              <w:rPr>
                <w:rFonts w:ascii="Arial" w:hAnsi="Arial"/>
                <w:lang w:val="en-US"/>
              </w:rPr>
              <w:t xml:space="preserve">this </w:t>
            </w:r>
            <w:r w:rsidR="001A77B4">
              <w:rPr>
                <w:rFonts w:ascii="Arial" w:hAnsi="Arial"/>
                <w:lang w:val="en-US"/>
              </w:rPr>
              <w:t>will be</w:t>
            </w:r>
            <w:r w:rsidR="00BB72E2">
              <w:rPr>
                <w:rFonts w:ascii="Arial" w:hAnsi="Arial"/>
                <w:lang w:val="en-US"/>
              </w:rPr>
              <w:t xml:space="preserve"> </w:t>
            </w:r>
            <w:r w:rsidR="00565964">
              <w:rPr>
                <w:rFonts w:ascii="Arial" w:hAnsi="Arial"/>
                <w:lang w:val="en-US"/>
              </w:rPr>
              <w:t>used to heat current transformers up,</w:t>
            </w:r>
            <w:r w:rsidR="007A3318">
              <w:rPr>
                <w:rFonts w:ascii="Arial" w:hAnsi="Arial"/>
                <w:lang w:val="en-US"/>
              </w:rPr>
              <w:t xml:space="preserve"> which allows</w:t>
            </w:r>
            <w:r w:rsidR="00565964">
              <w:rPr>
                <w:rFonts w:ascii="Arial" w:hAnsi="Arial"/>
                <w:lang w:val="en-US"/>
              </w:rPr>
              <w:t xml:space="preserve"> </w:t>
            </w:r>
            <w:r w:rsidR="007A3318">
              <w:rPr>
                <w:rFonts w:ascii="Arial" w:hAnsi="Arial"/>
                <w:lang w:val="en-US"/>
              </w:rPr>
              <w:t>m</w:t>
            </w:r>
            <w:r w:rsidR="00565964">
              <w:rPr>
                <w:rFonts w:ascii="Arial" w:hAnsi="Arial"/>
                <w:lang w:val="en-US"/>
              </w:rPr>
              <w:t xml:space="preserve">easurements </w:t>
            </w:r>
            <w:r w:rsidR="007A3318">
              <w:rPr>
                <w:rFonts w:ascii="Arial" w:hAnsi="Arial"/>
                <w:lang w:val="en-US"/>
              </w:rPr>
              <w:t>to be</w:t>
            </w:r>
            <w:r w:rsidR="00565964">
              <w:rPr>
                <w:rFonts w:ascii="Arial" w:hAnsi="Arial"/>
                <w:lang w:val="en-US"/>
              </w:rPr>
              <w:t xml:space="preserve"> performed at different temperatures to assess the performance of high voltage insulation in different states.  </w:t>
            </w:r>
          </w:p>
          <w:p w14:paraId="62210A4A" w14:textId="77777777" w:rsidR="00025679" w:rsidRDefault="00025679" w:rsidP="00565964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25F64181" w14:textId="418A5A67" w:rsidR="00D1601F" w:rsidRDefault="00025679" w:rsidP="0002389F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Research points: </w:t>
            </w:r>
          </w:p>
          <w:p w14:paraId="67F25CE3" w14:textId="77777777" w:rsidR="0002389F" w:rsidRDefault="0002389F" w:rsidP="0002389F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008FC7ED" w14:textId="6990C1F1" w:rsidR="001D1A97" w:rsidRDefault="00025679" w:rsidP="00814DA1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System analysis of the transformer in different temperatures</w:t>
            </w:r>
            <w:r w:rsidR="00814DA1">
              <w:rPr>
                <w:rFonts w:ascii="Arial" w:hAnsi="Arial"/>
                <w:lang w:val="en-US"/>
              </w:rPr>
              <w:t>:</w:t>
            </w:r>
          </w:p>
          <w:p w14:paraId="657944F7" w14:textId="3CEE84E6" w:rsidR="00814DA1" w:rsidRDefault="00814DA1" w:rsidP="00814DA1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Here I will investigate the behavior of the transformer at various temperatures to understand how high voltage insulation performs under different conditions.</w:t>
            </w:r>
          </w:p>
          <w:p w14:paraId="04E441C4" w14:textId="77777777" w:rsidR="00814DA1" w:rsidRPr="00814DA1" w:rsidRDefault="00814DA1" w:rsidP="00814DA1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</w:p>
          <w:p w14:paraId="71F985EC" w14:textId="77777777" w:rsidR="00025679" w:rsidRDefault="00025679" w:rsidP="0002567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/>
                <w:lang w:val="en-US"/>
              </w:rPr>
            </w:pPr>
            <w:r w:rsidRPr="002346D2">
              <w:rPr>
                <w:rFonts w:ascii="Arial" w:hAnsi="Arial"/>
                <w:lang w:val="en-US"/>
              </w:rPr>
              <w:t>Include a resistance measurement</w:t>
            </w:r>
            <w:r>
              <w:rPr>
                <w:rFonts w:ascii="Arial" w:hAnsi="Arial"/>
                <w:lang w:val="en-US"/>
              </w:rPr>
              <w:t>.</w:t>
            </w:r>
          </w:p>
          <w:p w14:paraId="0CDFB019" w14:textId="68D9AF4B" w:rsidR="004F6495" w:rsidRDefault="004F6495" w:rsidP="004F6495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Here I will implement a method for measuring resistance, which is crucial for assessing the </w:t>
            </w:r>
            <w:r w:rsidR="00557EB1">
              <w:rPr>
                <w:rFonts w:ascii="Arial" w:hAnsi="Arial"/>
                <w:lang w:val="en-US"/>
              </w:rPr>
              <w:t>transformers components.</w:t>
            </w:r>
          </w:p>
          <w:p w14:paraId="234BDDA7" w14:textId="77777777" w:rsidR="00557EB1" w:rsidRPr="002346D2" w:rsidRDefault="00557EB1" w:rsidP="004F6495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</w:p>
          <w:p w14:paraId="0C939132" w14:textId="77777777" w:rsidR="00025679" w:rsidRDefault="00025679" w:rsidP="0002567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/>
                <w:lang w:val="en-US"/>
              </w:rPr>
            </w:pPr>
            <w:r w:rsidRPr="00866027">
              <w:rPr>
                <w:rFonts w:ascii="Arial" w:hAnsi="Arial"/>
                <w:lang w:val="en-US"/>
              </w:rPr>
              <w:t>leakage current measurement to the unit as a test to see if this can be done in the field as security measure.</w:t>
            </w:r>
          </w:p>
          <w:p w14:paraId="31583A5D" w14:textId="20FA70CD" w:rsidR="00557EB1" w:rsidRDefault="00557EB1" w:rsidP="00557EB1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Here I will incorporate a way to measure leakage current, which serves as a security measure and can indicate potential issues with the insulation in the transformer. </w:t>
            </w:r>
          </w:p>
          <w:p w14:paraId="6A5448A7" w14:textId="77777777" w:rsidR="00557EB1" w:rsidRDefault="00557EB1" w:rsidP="00557EB1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</w:p>
          <w:p w14:paraId="6FD3A075" w14:textId="1CA8370B" w:rsidR="00025679" w:rsidRDefault="00025679" w:rsidP="00025679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Hardware as well as software </w:t>
            </w:r>
            <w:r w:rsidR="00403BEA">
              <w:rPr>
                <w:rFonts w:ascii="Arial" w:hAnsi="Arial"/>
                <w:lang w:val="en-US"/>
              </w:rPr>
              <w:t>development</w:t>
            </w:r>
            <w:r>
              <w:rPr>
                <w:rFonts w:ascii="Arial" w:hAnsi="Arial"/>
                <w:lang w:val="en-US"/>
              </w:rPr>
              <w:t xml:space="preserve">. </w:t>
            </w:r>
          </w:p>
          <w:p w14:paraId="0845A910" w14:textId="28D9E642" w:rsidR="00557EB1" w:rsidRDefault="00403BEA" w:rsidP="00557EB1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Enhance the use of GUI and new methods which can make the research done in a more</w:t>
            </w:r>
          </w:p>
          <w:p w14:paraId="140D361E" w14:textId="132E3DAE" w:rsidR="009E2C10" w:rsidRPr="009E2C10" w:rsidRDefault="00403BEA" w:rsidP="0002389F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Effective and simple way</w:t>
            </w:r>
            <w:r w:rsidR="005E3994">
              <w:rPr>
                <w:rFonts w:ascii="Arial" w:hAnsi="Arial"/>
                <w:lang w:val="en-US"/>
              </w:rPr>
              <w:t xml:space="preserve">, </w:t>
            </w:r>
            <w:r>
              <w:rPr>
                <w:rFonts w:ascii="Arial" w:hAnsi="Arial"/>
                <w:lang w:val="en-US"/>
              </w:rPr>
              <w:t xml:space="preserve">Using </w:t>
            </w:r>
            <w:r w:rsidR="005E3994">
              <w:rPr>
                <w:rFonts w:ascii="Arial" w:hAnsi="Arial"/>
                <w:lang w:val="en-US"/>
              </w:rPr>
              <w:t xml:space="preserve">temperature sensors, control algorithms and </w:t>
            </w:r>
            <w:r w:rsidR="00D1601F">
              <w:rPr>
                <w:rFonts w:ascii="Arial" w:hAnsi="Arial"/>
                <w:lang w:val="en-US"/>
              </w:rPr>
              <w:t>of course</w:t>
            </w:r>
            <w:r w:rsidR="005E3994">
              <w:rPr>
                <w:rFonts w:ascii="Arial" w:hAnsi="Arial"/>
                <w:lang w:val="en-US"/>
              </w:rPr>
              <w:t xml:space="preserve"> user interface</w:t>
            </w:r>
            <w:r w:rsidR="00D1601F">
              <w:rPr>
                <w:rFonts w:ascii="Arial" w:hAnsi="Arial"/>
                <w:lang w:val="en-US"/>
              </w:rPr>
              <w:t xml:space="preserve"> (GUI). </w:t>
            </w:r>
          </w:p>
        </w:tc>
      </w:tr>
      <w:tr w:rsidR="007D4ACA" w:rsidRPr="00442931" w14:paraId="2EB5A88B" w14:textId="77777777" w:rsidTr="007D4ACA">
        <w:trPr>
          <w:gridAfter w:val="1"/>
          <w:wAfter w:w="325" w:type="dxa"/>
        </w:trPr>
        <w:tc>
          <w:tcPr>
            <w:tcW w:w="8903" w:type="dxa"/>
            <w:gridSpan w:val="2"/>
            <w:shd w:val="clear" w:color="auto" w:fill="auto"/>
          </w:tcPr>
          <w:p w14:paraId="2C2D61C1" w14:textId="7C596009" w:rsidR="00645CAF" w:rsidRPr="00AB7775" w:rsidRDefault="009E2C10" w:rsidP="00645CAF">
            <w:pPr>
              <w:spacing w:line="240" w:lineRule="auto"/>
              <w:rPr>
                <w:rFonts w:ascii="Arial" w:hAnsi="Arial"/>
                <w:b/>
                <w:szCs w:val="28"/>
                <w:u w:val="single"/>
                <w:lang w:val="en-US"/>
              </w:rPr>
            </w:pPr>
            <w:r w:rsidRPr="00D62230">
              <w:rPr>
                <w:rFonts w:ascii="Arial" w:hAnsi="Arial"/>
                <w:b/>
                <w:szCs w:val="28"/>
                <w:u w:val="single"/>
                <w:lang w:val="en-US"/>
              </w:rPr>
              <w:t>End products</w:t>
            </w:r>
          </w:p>
          <w:p w14:paraId="7680D84F" w14:textId="77777777" w:rsidR="00AB7775" w:rsidRDefault="00AB7775" w:rsidP="00025679">
            <w:pPr>
              <w:spacing w:line="240" w:lineRule="auto"/>
              <w:rPr>
                <w:rFonts w:ascii="Arial" w:hAnsi="Arial"/>
                <w:lang w:val="en-US"/>
              </w:rPr>
            </w:pPr>
            <w:r w:rsidRPr="00AB7775">
              <w:rPr>
                <w:rFonts w:ascii="Arial" w:hAnsi="Arial"/>
                <w:lang w:val="en-US"/>
              </w:rPr>
              <w:t>The expected end products include a fully functional and efficient Temperature Control Unit</w:t>
            </w:r>
            <w:r>
              <w:rPr>
                <w:rFonts w:ascii="Arial" w:hAnsi="Arial"/>
                <w:lang w:val="en-US"/>
              </w:rPr>
              <w:t>.</w:t>
            </w:r>
          </w:p>
          <w:p w14:paraId="53D44CB7" w14:textId="77777777" w:rsidR="00EC7902" w:rsidRDefault="00EC7902" w:rsidP="00025679">
            <w:pPr>
              <w:spacing w:line="240" w:lineRule="auto"/>
              <w:rPr>
                <w:rFonts w:ascii="Arial" w:hAnsi="Arial"/>
                <w:lang w:val="en-US"/>
              </w:rPr>
            </w:pPr>
          </w:p>
          <w:p w14:paraId="5EDD19B8" w14:textId="77777777" w:rsidR="00AB7775" w:rsidRDefault="00AB7775" w:rsidP="00025679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Documentations:</w:t>
            </w:r>
          </w:p>
          <w:p w14:paraId="19D3396F" w14:textId="77777777" w:rsidR="00AB7775" w:rsidRDefault="00AB7775" w:rsidP="00AB77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Plan of approach </w:t>
            </w:r>
          </w:p>
          <w:p w14:paraId="6E7B5376" w14:textId="62FA331E" w:rsidR="00AB7775" w:rsidRDefault="00EC7902" w:rsidP="00AB77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System design </w:t>
            </w:r>
          </w:p>
          <w:p w14:paraId="3DF92847" w14:textId="3387FD8F" w:rsidR="00EC7902" w:rsidRDefault="00EC7902" w:rsidP="00AB77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System design diagram </w:t>
            </w:r>
          </w:p>
          <w:p w14:paraId="7E58052F" w14:textId="77777777" w:rsidR="00EC7902" w:rsidRDefault="00EC7902" w:rsidP="00AB7775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Final report </w:t>
            </w:r>
          </w:p>
          <w:p w14:paraId="529E36CF" w14:textId="77777777" w:rsidR="00AD4E13" w:rsidRDefault="00AD4E13" w:rsidP="00AD4E13">
            <w:pPr>
              <w:pStyle w:val="ListParagraph"/>
              <w:spacing w:line="240" w:lineRule="auto"/>
              <w:rPr>
                <w:rFonts w:ascii="Arial" w:hAnsi="Arial"/>
                <w:lang w:val="en-US"/>
              </w:rPr>
            </w:pPr>
          </w:p>
          <w:p w14:paraId="764256DE" w14:textId="37B0412D" w:rsidR="00AD4E13" w:rsidRDefault="00AD4E13" w:rsidP="00AD4E13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Consideration will be made for safety, accuracy, and reliability throughout the design process. </w:t>
            </w:r>
          </w:p>
          <w:p w14:paraId="3DF658B3" w14:textId="19B1F939" w:rsidR="00EC7902" w:rsidRPr="0002389F" w:rsidRDefault="001F40E7" w:rsidP="0002389F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Additionally,</w:t>
            </w:r>
            <w:r w:rsidR="00AD4E13">
              <w:rPr>
                <w:rFonts w:ascii="Arial" w:hAnsi="Arial"/>
                <w:lang w:val="en-US"/>
              </w:rPr>
              <w:t xml:space="preserve"> compatibility </w:t>
            </w:r>
            <w:r>
              <w:rPr>
                <w:rFonts w:ascii="Arial" w:hAnsi="Arial"/>
                <w:lang w:val="en-US"/>
              </w:rPr>
              <w:t xml:space="preserve">with field use and ease of the operation should be </w:t>
            </w:r>
            <w:proofErr w:type="gramStart"/>
            <w:r>
              <w:rPr>
                <w:rFonts w:ascii="Arial" w:hAnsi="Arial"/>
                <w:lang w:val="en-US"/>
              </w:rPr>
              <w:t>taken into account</w:t>
            </w:r>
            <w:proofErr w:type="gramEnd"/>
            <w:r>
              <w:rPr>
                <w:rFonts w:ascii="Arial" w:hAnsi="Arial"/>
                <w:lang w:val="en-US"/>
              </w:rPr>
              <w:t xml:space="preserve">. </w:t>
            </w:r>
          </w:p>
        </w:tc>
      </w:tr>
      <w:tr w:rsidR="007D4ACA" w:rsidRPr="00442931" w14:paraId="6F9C9010" w14:textId="77777777" w:rsidTr="00686D3C">
        <w:trPr>
          <w:gridAfter w:val="1"/>
          <w:wAfter w:w="325" w:type="dxa"/>
          <w:trHeight w:val="118"/>
        </w:trPr>
        <w:tc>
          <w:tcPr>
            <w:tcW w:w="8903" w:type="dxa"/>
            <w:gridSpan w:val="2"/>
            <w:shd w:val="clear" w:color="auto" w:fill="auto"/>
          </w:tcPr>
          <w:p w14:paraId="13B9A21F" w14:textId="67493504" w:rsidR="009E2C10" w:rsidRPr="0002389F" w:rsidRDefault="009E2C10" w:rsidP="0002389F">
            <w:pPr>
              <w:spacing w:line="240" w:lineRule="auto"/>
              <w:rPr>
                <w:rFonts w:ascii="Arial" w:hAnsi="Arial"/>
                <w:b/>
                <w:szCs w:val="28"/>
                <w:u w:val="single"/>
                <w:lang w:val="en-US"/>
              </w:rPr>
            </w:pPr>
            <w:r w:rsidRPr="00686D3C">
              <w:rPr>
                <w:rFonts w:ascii="Arial" w:hAnsi="Arial"/>
                <w:b/>
                <w:szCs w:val="28"/>
                <w:u w:val="single"/>
                <w:lang w:val="en-US"/>
              </w:rPr>
              <w:t>Additional agreements and comments</w:t>
            </w:r>
          </w:p>
          <w:p w14:paraId="67F34652" w14:textId="77777777" w:rsidR="00B53A92" w:rsidRPr="009E2C10" w:rsidRDefault="00B53A92" w:rsidP="00B53A92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Further research on current transformers during the development of this product. This is mainly based around creating a safe working area for personnel when de condition of components is uncertain.  </w:t>
            </w:r>
          </w:p>
          <w:p w14:paraId="28FC3C28" w14:textId="791E8054" w:rsidR="009E2C10" w:rsidRPr="009E2C10" w:rsidRDefault="00301A85" w:rsidP="001F40E7">
            <w:pPr>
              <w:spacing w:line="240" w:lineRule="auto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Additional agreements were also made </w:t>
            </w:r>
            <w:r w:rsidR="0069673A">
              <w:rPr>
                <w:rFonts w:ascii="Arial" w:hAnsi="Arial"/>
                <w:lang w:val="en-US"/>
              </w:rPr>
              <w:t>where</w:t>
            </w:r>
            <w:r>
              <w:rPr>
                <w:rFonts w:ascii="Arial" w:hAnsi="Arial"/>
                <w:lang w:val="en-US"/>
              </w:rPr>
              <w:t xml:space="preserve"> I will also be taking part with the maintenance team and visiting many grids around the Netherlands</w:t>
            </w:r>
            <w:r w:rsidR="0069673A">
              <w:rPr>
                <w:rFonts w:ascii="Arial" w:hAnsi="Arial"/>
                <w:lang w:val="en-US"/>
              </w:rPr>
              <w:t xml:space="preserve">, </w:t>
            </w:r>
            <w:r w:rsidR="008C3DFF">
              <w:rPr>
                <w:rFonts w:ascii="Arial" w:hAnsi="Arial"/>
                <w:lang w:val="en-US"/>
              </w:rPr>
              <w:t>which</w:t>
            </w:r>
            <w:r w:rsidR="0069673A">
              <w:rPr>
                <w:rFonts w:ascii="Arial" w:hAnsi="Arial"/>
                <w:lang w:val="en-US"/>
              </w:rPr>
              <w:t xml:space="preserve"> </w:t>
            </w:r>
            <w:r w:rsidR="008C3DFF">
              <w:rPr>
                <w:rFonts w:ascii="Arial" w:hAnsi="Arial"/>
                <w:lang w:val="en-US"/>
              </w:rPr>
              <w:t>will</w:t>
            </w:r>
            <w:r w:rsidR="0069673A">
              <w:rPr>
                <w:rFonts w:ascii="Arial" w:hAnsi="Arial"/>
                <w:lang w:val="en-US"/>
              </w:rPr>
              <w:t xml:space="preserve"> help me gain more knowledge of the grids where I can of course test the TCU. </w:t>
            </w:r>
          </w:p>
        </w:tc>
      </w:tr>
    </w:tbl>
    <w:p w14:paraId="4983CD06" w14:textId="77777777" w:rsidR="0002389F" w:rsidRPr="009E2C10" w:rsidRDefault="0002389F" w:rsidP="0002389F">
      <w:pPr>
        <w:spacing w:line="240" w:lineRule="auto"/>
        <w:rPr>
          <w:rFonts w:ascii="Fontys Joanna" w:hAnsi="Fontys Joanna"/>
          <w:sz w:val="24"/>
          <w:szCs w:val="24"/>
          <w:lang w:val="en-US"/>
        </w:rPr>
      </w:pPr>
    </w:p>
    <w:sectPr w:rsidR="0002389F" w:rsidRPr="009E2C10" w:rsidSect="00FB4D98">
      <w:headerReference w:type="default" r:id="rId15"/>
      <w:footerReference w:type="even" r:id="rId16"/>
      <w:footerReference w:type="default" r:id="rId17"/>
      <w:pgSz w:w="11906" w:h="16838" w:code="9"/>
      <w:pgMar w:top="1890" w:right="1588" w:bottom="1418" w:left="1588" w:header="708" w:footer="708" w:gutter="0"/>
      <w:paperSrc w:first="2" w:other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D2BFC" w14:textId="77777777" w:rsidR="00DA4A02" w:rsidRDefault="00DA4A02">
      <w:r>
        <w:separator/>
      </w:r>
    </w:p>
  </w:endnote>
  <w:endnote w:type="continuationSeparator" w:id="0">
    <w:p w14:paraId="55CC4C52" w14:textId="77777777" w:rsidR="00DA4A02" w:rsidRDefault="00DA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ys Joanna">
    <w:altName w:val="Cambria"/>
    <w:charset w:val="00"/>
    <w:family w:val="roman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36182" w14:textId="77777777" w:rsidR="007104E3" w:rsidRDefault="00710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CB0B309" w14:textId="77777777" w:rsidR="007104E3" w:rsidRDefault="007104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5A8FC" w14:textId="77777777" w:rsidR="007104E3" w:rsidRDefault="007104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833A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130A10A" w14:textId="77777777" w:rsidR="007104E3" w:rsidRDefault="007104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DA1D4" w14:textId="77777777" w:rsidR="00DA4A02" w:rsidRDefault="00DA4A02">
      <w:r>
        <w:separator/>
      </w:r>
    </w:p>
  </w:footnote>
  <w:footnote w:type="continuationSeparator" w:id="0">
    <w:p w14:paraId="01E50271" w14:textId="77777777" w:rsidR="00DA4A02" w:rsidRDefault="00DA4A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A260" w14:textId="77777777" w:rsidR="007104E3" w:rsidRPr="009E2C10" w:rsidRDefault="009E2C10" w:rsidP="007535CB">
    <w:pPr>
      <w:pStyle w:val="Header"/>
      <w:jc w:val="right"/>
      <w:rPr>
        <w:lang w:val="en-US"/>
      </w:rPr>
    </w:pPr>
    <w:r w:rsidRPr="009E2C10">
      <w:rPr>
        <w:lang w:val="en-US"/>
      </w:rPr>
      <w:t>Version: autumn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A0226"/>
    <w:multiLevelType w:val="singleLevel"/>
    <w:tmpl w:val="14C05496"/>
    <w:lvl w:ilvl="0">
      <w:start w:val="2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</w:abstractNum>
  <w:abstractNum w:abstractNumId="1" w15:restartNumberingAfterBreak="0">
    <w:nsid w:val="33905DE2"/>
    <w:multiLevelType w:val="hybridMultilevel"/>
    <w:tmpl w:val="BDFAA31E"/>
    <w:lvl w:ilvl="0" w:tplc="6F127E5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1115E2"/>
    <w:multiLevelType w:val="hybridMultilevel"/>
    <w:tmpl w:val="478E7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A0A55"/>
    <w:multiLevelType w:val="hybridMultilevel"/>
    <w:tmpl w:val="AB009AFC"/>
    <w:lvl w:ilvl="0" w:tplc="23445D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508A3"/>
    <w:multiLevelType w:val="singleLevel"/>
    <w:tmpl w:val="B3E858B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498809950">
    <w:abstractNumId w:val="0"/>
  </w:num>
  <w:num w:numId="2" w16cid:durableId="290478420">
    <w:abstractNumId w:val="4"/>
  </w:num>
  <w:num w:numId="3" w16cid:durableId="1739744300">
    <w:abstractNumId w:val="1"/>
  </w:num>
  <w:num w:numId="4" w16cid:durableId="2035567665">
    <w:abstractNumId w:val="2"/>
  </w:num>
  <w:num w:numId="5" w16cid:durableId="850023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76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88"/>
    <w:rsid w:val="000145C9"/>
    <w:rsid w:val="00022F41"/>
    <w:rsid w:val="0002389F"/>
    <w:rsid w:val="00025679"/>
    <w:rsid w:val="0003747C"/>
    <w:rsid w:val="00051406"/>
    <w:rsid w:val="00054995"/>
    <w:rsid w:val="00057103"/>
    <w:rsid w:val="00061A06"/>
    <w:rsid w:val="00063491"/>
    <w:rsid w:val="00065DA8"/>
    <w:rsid w:val="00096CFB"/>
    <w:rsid w:val="000C1167"/>
    <w:rsid w:val="000E5D70"/>
    <w:rsid w:val="000F6F04"/>
    <w:rsid w:val="00112F13"/>
    <w:rsid w:val="001238F1"/>
    <w:rsid w:val="0012697F"/>
    <w:rsid w:val="001450F7"/>
    <w:rsid w:val="00192DB0"/>
    <w:rsid w:val="001A77B4"/>
    <w:rsid w:val="001D1A97"/>
    <w:rsid w:val="001E4E1C"/>
    <w:rsid w:val="001F3ADC"/>
    <w:rsid w:val="001F40E7"/>
    <w:rsid w:val="0021207F"/>
    <w:rsid w:val="0022503A"/>
    <w:rsid w:val="0022549E"/>
    <w:rsid w:val="002346D2"/>
    <w:rsid w:val="00245EFF"/>
    <w:rsid w:val="00246C54"/>
    <w:rsid w:val="00253FC4"/>
    <w:rsid w:val="002665AC"/>
    <w:rsid w:val="002826B7"/>
    <w:rsid w:val="002831DD"/>
    <w:rsid w:val="002860AF"/>
    <w:rsid w:val="00293609"/>
    <w:rsid w:val="002A5DAB"/>
    <w:rsid w:val="002D661B"/>
    <w:rsid w:val="002E0EB0"/>
    <w:rsid w:val="002F6DEA"/>
    <w:rsid w:val="00301A85"/>
    <w:rsid w:val="00332803"/>
    <w:rsid w:val="00380D05"/>
    <w:rsid w:val="003B0AAB"/>
    <w:rsid w:val="003B5930"/>
    <w:rsid w:val="003D6F52"/>
    <w:rsid w:val="003E051F"/>
    <w:rsid w:val="003F07E6"/>
    <w:rsid w:val="003F246F"/>
    <w:rsid w:val="003F6547"/>
    <w:rsid w:val="00403BEA"/>
    <w:rsid w:val="00415272"/>
    <w:rsid w:val="00442931"/>
    <w:rsid w:val="00457FA3"/>
    <w:rsid w:val="00461A47"/>
    <w:rsid w:val="00476D33"/>
    <w:rsid w:val="0047760C"/>
    <w:rsid w:val="00481EBD"/>
    <w:rsid w:val="004856A0"/>
    <w:rsid w:val="004B0E5D"/>
    <w:rsid w:val="004F6495"/>
    <w:rsid w:val="005324E8"/>
    <w:rsid w:val="00536058"/>
    <w:rsid w:val="00557EB1"/>
    <w:rsid w:val="00565964"/>
    <w:rsid w:val="005E3994"/>
    <w:rsid w:val="005E490E"/>
    <w:rsid w:val="00622D5C"/>
    <w:rsid w:val="00625430"/>
    <w:rsid w:val="00645CAF"/>
    <w:rsid w:val="0066259C"/>
    <w:rsid w:val="00676169"/>
    <w:rsid w:val="006833A1"/>
    <w:rsid w:val="00686D3C"/>
    <w:rsid w:val="0069673A"/>
    <w:rsid w:val="006A6C76"/>
    <w:rsid w:val="006C705C"/>
    <w:rsid w:val="006D5227"/>
    <w:rsid w:val="006E77CB"/>
    <w:rsid w:val="006F1981"/>
    <w:rsid w:val="00706FCA"/>
    <w:rsid w:val="007104E3"/>
    <w:rsid w:val="00712195"/>
    <w:rsid w:val="0073068E"/>
    <w:rsid w:val="007429F9"/>
    <w:rsid w:val="007535CB"/>
    <w:rsid w:val="0077756A"/>
    <w:rsid w:val="00783E93"/>
    <w:rsid w:val="00797455"/>
    <w:rsid w:val="007A3318"/>
    <w:rsid w:val="007A78D7"/>
    <w:rsid w:val="007B4210"/>
    <w:rsid w:val="007D0B86"/>
    <w:rsid w:val="007D4ACA"/>
    <w:rsid w:val="00814DA1"/>
    <w:rsid w:val="00821B27"/>
    <w:rsid w:val="00835639"/>
    <w:rsid w:val="00866027"/>
    <w:rsid w:val="00875E55"/>
    <w:rsid w:val="008863DE"/>
    <w:rsid w:val="008C3DFF"/>
    <w:rsid w:val="008D5A55"/>
    <w:rsid w:val="00923E88"/>
    <w:rsid w:val="00994787"/>
    <w:rsid w:val="009972C7"/>
    <w:rsid w:val="009A1155"/>
    <w:rsid w:val="009B33F3"/>
    <w:rsid w:val="009B4135"/>
    <w:rsid w:val="009C60DA"/>
    <w:rsid w:val="009E2C10"/>
    <w:rsid w:val="009E30C1"/>
    <w:rsid w:val="00A33CF0"/>
    <w:rsid w:val="00A43038"/>
    <w:rsid w:val="00A5767E"/>
    <w:rsid w:val="00A57B1C"/>
    <w:rsid w:val="00A9161A"/>
    <w:rsid w:val="00AA0E5D"/>
    <w:rsid w:val="00AA593D"/>
    <w:rsid w:val="00AB7775"/>
    <w:rsid w:val="00AC56F7"/>
    <w:rsid w:val="00AD4E13"/>
    <w:rsid w:val="00B04F63"/>
    <w:rsid w:val="00B0541B"/>
    <w:rsid w:val="00B46A4A"/>
    <w:rsid w:val="00B53A92"/>
    <w:rsid w:val="00B63FE2"/>
    <w:rsid w:val="00B86912"/>
    <w:rsid w:val="00B94E20"/>
    <w:rsid w:val="00BA4B3B"/>
    <w:rsid w:val="00BB72E2"/>
    <w:rsid w:val="00BE0952"/>
    <w:rsid w:val="00BE678E"/>
    <w:rsid w:val="00BF0434"/>
    <w:rsid w:val="00BF7A40"/>
    <w:rsid w:val="00C50CA0"/>
    <w:rsid w:val="00C55FB5"/>
    <w:rsid w:val="00C61A4B"/>
    <w:rsid w:val="00CB1906"/>
    <w:rsid w:val="00CB5AB8"/>
    <w:rsid w:val="00CB5CB0"/>
    <w:rsid w:val="00CE20FF"/>
    <w:rsid w:val="00CE32AD"/>
    <w:rsid w:val="00CF291C"/>
    <w:rsid w:val="00D1601F"/>
    <w:rsid w:val="00D3759E"/>
    <w:rsid w:val="00D540B4"/>
    <w:rsid w:val="00D62230"/>
    <w:rsid w:val="00D62B1C"/>
    <w:rsid w:val="00D93AC0"/>
    <w:rsid w:val="00DA4A02"/>
    <w:rsid w:val="00DC0C04"/>
    <w:rsid w:val="00DC4682"/>
    <w:rsid w:val="00DF7C40"/>
    <w:rsid w:val="00E10CBC"/>
    <w:rsid w:val="00E20BE6"/>
    <w:rsid w:val="00E2445A"/>
    <w:rsid w:val="00E30B03"/>
    <w:rsid w:val="00E748A3"/>
    <w:rsid w:val="00EC5930"/>
    <w:rsid w:val="00EC7902"/>
    <w:rsid w:val="00EE1F0A"/>
    <w:rsid w:val="00F16E17"/>
    <w:rsid w:val="00F46BD8"/>
    <w:rsid w:val="00F67F04"/>
    <w:rsid w:val="00F90421"/>
    <w:rsid w:val="00FB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0B7F5F7"/>
  <w15:chartTrackingRefBased/>
  <w15:docId w15:val="{CDAEFAAC-D6F3-4BCD-9C2A-9585F053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3" w:lineRule="exact"/>
    </w:pPr>
    <w:rPr>
      <w:lang w:val="nl" w:eastAsia="nl-NL"/>
    </w:rPr>
  </w:style>
  <w:style w:type="paragraph" w:styleId="Heading1">
    <w:name w:val="heading 1"/>
    <w:basedOn w:val="Normal"/>
    <w:next w:val="Normal"/>
    <w:qFormat/>
    <w:pPr>
      <w:keepNext/>
      <w:tabs>
        <w:tab w:val="left" w:pos="466"/>
        <w:tab w:val="left" w:pos="4740"/>
        <w:tab w:val="left" w:pos="7140"/>
      </w:tabs>
      <w:suppressAutoHyphens/>
      <w:outlineLvl w:val="0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4856A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tabs>
        <w:tab w:val="left" w:pos="1264"/>
        <w:tab w:val="left" w:pos="7592"/>
      </w:tabs>
      <w:jc w:val="center"/>
    </w:pPr>
    <w:rPr>
      <w:rFonts w:ascii="Arial" w:hAnsi="Arial"/>
      <w:b/>
    </w:r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tabs>
        <w:tab w:val="left" w:pos="426"/>
        <w:tab w:val="left" w:pos="1264"/>
        <w:tab w:val="left" w:pos="7592"/>
      </w:tabs>
      <w:ind w:left="426" w:hanging="426"/>
    </w:pPr>
    <w:rPr>
      <w:rFonts w:ascii="Arial" w:hAnsi="Arial"/>
    </w:rPr>
  </w:style>
  <w:style w:type="character" w:customStyle="1" w:styleId="Heading3Char">
    <w:name w:val="Heading 3 Char"/>
    <w:link w:val="Heading3"/>
    <w:semiHidden/>
    <w:rsid w:val="004856A0"/>
    <w:rPr>
      <w:rFonts w:ascii="Cambria" w:eastAsia="Times New Roman" w:hAnsi="Cambria" w:cs="Times New Roman"/>
      <w:b/>
      <w:bCs/>
      <w:sz w:val="26"/>
      <w:szCs w:val="26"/>
      <w:lang w:val="nl" w:eastAsia="nl-NL"/>
    </w:rPr>
  </w:style>
  <w:style w:type="paragraph" w:customStyle="1" w:styleId="07body">
    <w:name w:val="07_body"/>
    <w:basedOn w:val="Normal"/>
    <w:next w:val="Normal"/>
    <w:rsid w:val="004856A0"/>
    <w:pPr>
      <w:tabs>
        <w:tab w:val="left" w:pos="170"/>
        <w:tab w:val="left" w:pos="1854"/>
        <w:tab w:val="left" w:pos="2494"/>
        <w:tab w:val="left" w:pos="3120"/>
        <w:tab w:val="left" w:pos="3742"/>
      </w:tabs>
      <w:spacing w:line="240" w:lineRule="exact"/>
    </w:pPr>
    <w:rPr>
      <w:rFonts w:ascii="New York" w:hAnsi="New York"/>
      <w:lang w:val="nl-NL"/>
    </w:rPr>
  </w:style>
  <w:style w:type="paragraph" w:customStyle="1" w:styleId="07bodyinspring">
    <w:name w:val="07_body inspring"/>
    <w:basedOn w:val="Normal"/>
    <w:next w:val="Normal"/>
    <w:rsid w:val="004856A0"/>
    <w:pPr>
      <w:tabs>
        <w:tab w:val="left" w:pos="170"/>
      </w:tabs>
      <w:spacing w:line="240" w:lineRule="exact"/>
      <w:ind w:left="170" w:hanging="170"/>
    </w:pPr>
    <w:rPr>
      <w:rFonts w:ascii="New York" w:hAnsi="New York"/>
      <w:lang w:val="nl-NL"/>
    </w:rPr>
  </w:style>
  <w:style w:type="paragraph" w:styleId="Header">
    <w:name w:val="header"/>
    <w:basedOn w:val="Normal"/>
    <w:link w:val="HeaderChar"/>
    <w:rsid w:val="007535CB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7535CB"/>
    <w:rPr>
      <w:lang w:val="nl" w:eastAsia="nl-NL"/>
    </w:rPr>
  </w:style>
  <w:style w:type="paragraph" w:styleId="BalloonText">
    <w:name w:val="Balloon Text"/>
    <w:basedOn w:val="Normal"/>
    <w:semiHidden/>
    <w:rsid w:val="007D0B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D5A55"/>
    <w:pPr>
      <w:ind w:left="720"/>
      <w:contextualSpacing/>
    </w:pPr>
  </w:style>
  <w:style w:type="character" w:styleId="Hyperlink">
    <w:name w:val="Hyperlink"/>
    <w:basedOn w:val="DefaultParagraphFont"/>
    <w:rsid w:val="007429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qirion.nl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erik.peerdeman@qirion.n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Sjablonen\Leeg%20docum.stabu%20onder%20logo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4F50DD627B614CA675840613C052E1" ma:contentTypeVersion="2" ma:contentTypeDescription="Een nieuw document maken." ma:contentTypeScope="" ma:versionID="13234b4edb0228a4b8d47253be726e75">
  <xsd:schema xmlns:xsd="http://www.w3.org/2001/XMLSchema" xmlns:xs="http://www.w3.org/2001/XMLSchema" xmlns:p="http://schemas.microsoft.com/office/2006/metadata/properties" xmlns:ns2="f822be6c-73c0-4956-b77c-d465b6f76d6a" xmlns:ns3="79db4fe9-fb5e-47d9-86f0-904cb8a35da6" targetNamespace="http://schemas.microsoft.com/office/2006/metadata/properties" ma:root="true" ma:fieldsID="df8fc959d2687a82631a3d27b0173393" ns2:_="" ns3:_="">
    <xsd:import namespace="f822be6c-73c0-4956-b77c-d465b6f76d6a"/>
    <xsd:import namespace="79db4fe9-fb5e-47d9-86f0-904cb8a35d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22be6c-73c0-4956-b77c-d465b6f76d6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db4fe9-fb5e-47d9-86f0-904cb8a35da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822be6c-73c0-4956-b77c-d465b6f76d6a">TRPSWDD3XFJW-307797651-64</_dlc_DocId>
    <_dlc_DocIdUrl xmlns="f822be6c-73c0-4956-b77c-d465b6f76d6a">
      <Url>https://connect.fontys.nl/instituten/engineering/International-students/Electrical-and-Electronic-Engineering/internship-and-graduation/_layouts/15/DocIdRedir.aspx?ID=TRPSWDD3XFJW-307797651-64</Url>
      <Description>TRPSWDD3XFJW-307797651-64</Description>
    </_dlc_DocIdUrl>
  </documentManagement>
</p:properties>
</file>

<file path=customXml/itemProps1.xml><?xml version="1.0" encoding="utf-8"?>
<ds:datastoreItem xmlns:ds="http://schemas.openxmlformats.org/officeDocument/2006/customXml" ds:itemID="{9DC80953-2753-41DF-AA3D-1B51D9B156A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B7AC95C-FA4B-46D8-AFFB-2CC372E9E4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22be6c-73c0-4956-b77c-d465b6f76d6a"/>
    <ds:schemaRef ds:uri="79db4fe9-fb5e-47d9-86f0-904cb8a35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2ACE9-E475-41DD-A350-94B9F721DF0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BF38038-D647-409A-92E5-624C97234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8D54FE1-90FE-4E08-944F-A647BEB1546D}">
  <ds:schemaRefs>
    <ds:schemaRef ds:uri="http://schemas.microsoft.com/office/2006/metadata/properties"/>
    <ds:schemaRef ds:uri="http://schemas.microsoft.com/office/infopath/2007/PartnerControls"/>
    <ds:schemaRef ds:uri="f822be6c-73c0-4956-b77c-d465b6f76d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Leeg docum.stabu onder logo.dot</Template>
  <TotalTime>1205</TotalTime>
  <Pages>2</Pages>
  <Words>503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STAGE-OVEREENKOMST</vt:lpstr>
      <vt:lpstr>STAGE-OVEREENKOMST</vt:lpstr>
    </vt:vector>
  </TitlesOfParts>
  <Company>Fontys Hogescholen</Company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STAGE-OVEREENKOMST</dc:title>
  <dc:subject/>
  <dc:creator>Fontys Hogescholen</dc:creator>
  <cp:keywords/>
  <cp:lastModifiedBy>Ahmed Bahaeldin Bakhit Abdelrahim,Ahmed A.</cp:lastModifiedBy>
  <cp:revision>60</cp:revision>
  <cp:lastPrinted>2024-02-09T11:21:00Z</cp:lastPrinted>
  <dcterms:created xsi:type="dcterms:W3CDTF">2020-12-17T10:30:00Z</dcterms:created>
  <dcterms:modified xsi:type="dcterms:W3CDTF">2024-02-09T11:28:00Z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0x0101003B4F50DD627B614CA675840613C052E1</vt:lpwstr>
  </property>
  <property fmtid="{D5CDD505-2E9C-101B-9397-08002B2CF9AE}" pid="3" name="_dlc_DocIdItemGuid">
    <vt:lpwstr>41e7c7b4-c6a8-4a49-8958-97214ae24b65</vt:lpwstr>
  </property>
</Properties>
</file>